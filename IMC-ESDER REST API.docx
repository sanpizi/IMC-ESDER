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55" w:rsidRPr="00D01330" w:rsidRDefault="008D3055" w:rsidP="00D01330">
      <w:pPr>
        <w:pStyle w:val="a3"/>
        <w:rPr>
          <w:sz w:val="36"/>
          <w:szCs w:val="36"/>
        </w:rPr>
      </w:pPr>
      <w:r w:rsidRPr="00D01330">
        <w:rPr>
          <w:sz w:val="36"/>
          <w:szCs w:val="36"/>
        </w:rPr>
        <w:t>IMC-ESER REST API</w:t>
      </w:r>
    </w:p>
    <w:p w:rsidR="008D3055" w:rsidRDefault="008D3055" w:rsidP="00E7717F">
      <w:pPr>
        <w:pStyle w:val="1"/>
        <w:numPr>
          <w:ilvl w:val="0"/>
          <w:numId w:val="2"/>
        </w:numPr>
      </w:pPr>
      <w:r>
        <w:rPr>
          <w:rFonts w:hint="eastAsia"/>
        </w:rPr>
        <w:t>整体统计</w:t>
      </w:r>
    </w:p>
    <w:p w:rsidR="008D3055" w:rsidRDefault="008D3055" w:rsidP="00E7717F">
      <w:r w:rsidRPr="009208E4">
        <w:rPr>
          <w:b/>
        </w:rPr>
        <w:t>Request</w:t>
      </w:r>
      <w:r>
        <w:t xml:space="preserve">: </w:t>
      </w:r>
    </w:p>
    <w:p w:rsidR="008D3055" w:rsidRDefault="008D3055" w:rsidP="00E7717F">
      <w:r>
        <w:t>GET /</w:t>
      </w:r>
      <w:proofErr w:type="spellStart"/>
      <w:r>
        <w:t>globalStats</w:t>
      </w:r>
      <w:proofErr w:type="spellEnd"/>
    </w:p>
    <w:p w:rsidR="008D3055" w:rsidRDefault="008D3055" w:rsidP="00E7717F"/>
    <w:p w:rsidR="008D3055" w:rsidRDefault="008D3055" w:rsidP="00E7717F">
      <w:r w:rsidRPr="009208E4">
        <w:rPr>
          <w:b/>
        </w:rPr>
        <w:t>Parameters</w:t>
      </w:r>
      <w:r>
        <w:t>:</w:t>
      </w:r>
    </w:p>
    <w:p w:rsidR="008D3055" w:rsidRDefault="008D3055" w:rsidP="00E7717F">
      <w:proofErr w:type="gramStart"/>
      <w:r>
        <w:t>none</w:t>
      </w:r>
      <w:proofErr w:type="gramEnd"/>
    </w:p>
    <w:p w:rsidR="008D3055" w:rsidRDefault="008D3055" w:rsidP="00E7717F"/>
    <w:p w:rsidR="008D3055" w:rsidRPr="00E7717F" w:rsidRDefault="008D3055" w:rsidP="00E7717F">
      <w:r w:rsidRPr="009208E4">
        <w:rPr>
          <w:b/>
        </w:rPr>
        <w:t>Response</w:t>
      </w:r>
      <w:r>
        <w:t>:</w:t>
      </w:r>
    </w:p>
    <w:p w:rsidR="008D3055" w:rsidRPr="00E7717F" w:rsidRDefault="008D3055" w:rsidP="00E7717F">
      <w:r w:rsidRPr="00E7717F">
        <w:t>{</w:t>
      </w:r>
    </w:p>
    <w:p w:rsidR="008D3055" w:rsidRPr="00E7717F" w:rsidRDefault="008D3055" w:rsidP="00E7717F">
      <w:r w:rsidRPr="00E7717F">
        <w:t xml:space="preserve">    "</w:t>
      </w:r>
      <w:proofErr w:type="gramStart"/>
      <w:r w:rsidRPr="00E7717F">
        <w:t>sites</w:t>
      </w:r>
      <w:proofErr w:type="gramEnd"/>
      <w:r w:rsidRPr="00E7717F">
        <w:t>": {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</w:t>
      </w:r>
      <w:proofErr w:type="gramStart"/>
      <w:r w:rsidRPr="00E7717F">
        <w:t>total</w:t>
      </w:r>
      <w:proofErr w:type="gramEnd"/>
      <w:r w:rsidRPr="00E7717F">
        <w:t>": 1200,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</w:t>
      </w:r>
      <w:proofErr w:type="spellStart"/>
      <w:proofErr w:type="gramStart"/>
      <w:r w:rsidR="008547B5">
        <w:rPr>
          <w:rFonts w:hint="eastAsia"/>
        </w:rPr>
        <w:t>norml</w:t>
      </w:r>
      <w:proofErr w:type="spellEnd"/>
      <w:proofErr w:type="gramEnd"/>
      <w:r w:rsidRPr="00E7717F">
        <w:t>": 1120,</w:t>
      </w:r>
      <w:r>
        <w:t xml:space="preserve"> 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</w:t>
      </w:r>
      <w:proofErr w:type="gramStart"/>
      <w:r w:rsidRPr="00E7717F">
        <w:t>offline</w:t>
      </w:r>
      <w:proofErr w:type="gramEnd"/>
      <w:r w:rsidRPr="00E7717F">
        <w:t>": 14,</w:t>
      </w:r>
      <w:r>
        <w:t xml:space="preserve"> 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</w:t>
      </w:r>
      <w:proofErr w:type="gramStart"/>
      <w:r w:rsidRPr="00E7717F">
        <w:t>alarm</w:t>
      </w:r>
      <w:proofErr w:type="gramEnd"/>
      <w:r w:rsidRPr="00E7717F">
        <w:t>": 66</w:t>
      </w:r>
    </w:p>
    <w:p w:rsidR="008D3055" w:rsidRPr="00E7717F" w:rsidRDefault="008D3055" w:rsidP="00E7717F">
      <w:r w:rsidRPr="00E7717F">
        <w:t xml:space="preserve">    },</w:t>
      </w:r>
    </w:p>
    <w:p w:rsidR="008D3055" w:rsidRPr="00E7717F" w:rsidRDefault="008D3055" w:rsidP="00E7717F">
      <w:r w:rsidRPr="00E7717F">
        <w:t xml:space="preserve">    "</w:t>
      </w:r>
      <w:proofErr w:type="gramStart"/>
      <w:r w:rsidRPr="00E7717F">
        <w:t>alarms</w:t>
      </w:r>
      <w:proofErr w:type="gramEnd"/>
      <w:r w:rsidRPr="00E7717F">
        <w:t>": {</w:t>
      </w:r>
    </w:p>
    <w:p w:rsidR="008D3055" w:rsidRPr="00E7717F" w:rsidRDefault="008D3055" w:rsidP="00E7717F">
      <w:r w:rsidRPr="00E7717F">
        <w:t xml:space="preserve">        "</w:t>
      </w:r>
      <w:proofErr w:type="gramStart"/>
      <w:r w:rsidRPr="00E7717F">
        <w:t>total</w:t>
      </w:r>
      <w:proofErr w:type="gramEnd"/>
      <w:r w:rsidRPr="00E7717F">
        <w:t>": 151084,</w:t>
      </w:r>
    </w:p>
    <w:p w:rsidR="008D3055" w:rsidRPr="00E7717F" w:rsidRDefault="008D3055" w:rsidP="00E7717F">
      <w:r w:rsidRPr="00E7717F">
        <w:t xml:space="preserve">        "</w:t>
      </w:r>
      <w:proofErr w:type="gramStart"/>
      <w:r w:rsidRPr="00E7717F">
        <w:t>fatal</w:t>
      </w:r>
      <w:proofErr w:type="gramEnd"/>
      <w:r w:rsidRPr="00E7717F">
        <w:t>": 3212,</w:t>
      </w:r>
    </w:p>
    <w:p w:rsidR="008D3055" w:rsidRPr="00E7717F" w:rsidRDefault="008D3055" w:rsidP="00E7717F">
      <w:r w:rsidRPr="00E7717F">
        <w:t xml:space="preserve">        "</w:t>
      </w:r>
      <w:proofErr w:type="gramStart"/>
      <w:r w:rsidRPr="00E7717F">
        <w:t>urgent</w:t>
      </w:r>
      <w:proofErr w:type="gramEnd"/>
      <w:r w:rsidRPr="00E7717F">
        <w:t>": 0,</w:t>
      </w:r>
    </w:p>
    <w:p w:rsidR="008D3055" w:rsidRPr="00E7717F" w:rsidRDefault="008D3055" w:rsidP="00E7717F">
      <w:r w:rsidRPr="00E7717F">
        <w:t xml:space="preserve">        "</w:t>
      </w:r>
      <w:proofErr w:type="gramStart"/>
      <w:r w:rsidRPr="00E7717F">
        <w:t>important</w:t>
      </w:r>
      <w:proofErr w:type="gramEnd"/>
      <w:r w:rsidRPr="00E7717F">
        <w:t>": 147872,</w:t>
      </w:r>
    </w:p>
    <w:p w:rsidR="008D3055" w:rsidRPr="00E7717F" w:rsidRDefault="008D3055" w:rsidP="00E7717F">
      <w:r w:rsidRPr="00E7717F">
        <w:t xml:space="preserve">        "</w:t>
      </w:r>
      <w:proofErr w:type="gramStart"/>
      <w:r w:rsidRPr="00E7717F">
        <w:t>general</w:t>
      </w:r>
      <w:proofErr w:type="gramEnd"/>
      <w:r w:rsidRPr="00E7717F">
        <w:t>": 0</w:t>
      </w:r>
    </w:p>
    <w:p w:rsidR="008D3055" w:rsidRPr="00E7717F" w:rsidRDefault="008D3055" w:rsidP="00E7717F">
      <w:r w:rsidRPr="00E7717F">
        <w:t xml:space="preserve">    }</w:t>
      </w:r>
    </w:p>
    <w:p w:rsidR="008D3055" w:rsidRPr="00E7717F" w:rsidRDefault="008D3055" w:rsidP="00E7717F">
      <w:r w:rsidRPr="00E7717F"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 w:rsidRPr="00D01330">
        <w:rPr>
          <w:rFonts w:hint="eastAsia"/>
        </w:rPr>
        <w:t>左侧区域列表接口</w:t>
      </w:r>
    </w:p>
    <w:p w:rsidR="008D3055" w:rsidRDefault="008D3055" w:rsidP="00D01330">
      <w:r w:rsidRPr="009208E4">
        <w:rPr>
          <w:b/>
        </w:rPr>
        <w:t>Request</w:t>
      </w:r>
      <w:r>
        <w:t xml:space="preserve">: </w:t>
      </w:r>
    </w:p>
    <w:p w:rsidR="008D3055" w:rsidRDefault="008D3055" w:rsidP="00D01330">
      <w:r>
        <w:t>GET</w:t>
      </w:r>
      <w:r w:rsidRPr="00CA19E8">
        <w:rPr>
          <w:color w:val="999999"/>
        </w:rPr>
        <w:t xml:space="preserve"> </w:t>
      </w:r>
      <w:r w:rsidRPr="00F50E27">
        <w:t>/areas</w:t>
      </w:r>
    </w:p>
    <w:p w:rsidR="008D3055" w:rsidRDefault="008D3055" w:rsidP="00D01330">
      <w:r w:rsidRPr="009208E4">
        <w:rPr>
          <w:b/>
        </w:rPr>
        <w:t>Parameters</w:t>
      </w:r>
      <w:r>
        <w:t>:</w:t>
      </w:r>
    </w:p>
    <w:p w:rsidR="008D3055" w:rsidRDefault="008D3055" w:rsidP="00D01330">
      <w:proofErr w:type="gramStart"/>
      <w:r>
        <w:t>none</w:t>
      </w:r>
      <w:proofErr w:type="gramEnd"/>
    </w:p>
    <w:p w:rsidR="008D3055" w:rsidRDefault="008D3055" w:rsidP="00D01330"/>
    <w:p w:rsidR="008D3055" w:rsidRPr="00E7717F" w:rsidRDefault="008D3055" w:rsidP="002571C7">
      <w:r w:rsidRPr="009208E4">
        <w:rPr>
          <w:b/>
        </w:rPr>
        <w:t>Response</w:t>
      </w:r>
      <w:r>
        <w:t>: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>{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 xml:space="preserve">    "</w:t>
      </w:r>
      <w:proofErr w:type="spellStart"/>
      <w:proofErr w:type="gramStart"/>
      <w:r w:rsidRPr="00E412AC">
        <w:rPr>
          <w:color w:val="0D0D0D"/>
        </w:rPr>
        <w:t>areaList</w:t>
      </w:r>
      <w:proofErr w:type="spellEnd"/>
      <w:proofErr w:type="gramEnd"/>
      <w:r w:rsidRPr="00E412AC">
        <w:rPr>
          <w:color w:val="0D0D0D"/>
        </w:rPr>
        <w:t>": [{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 xml:space="preserve">        "</w:t>
      </w:r>
      <w:proofErr w:type="gramStart"/>
      <w:r w:rsidRPr="00E412AC">
        <w:rPr>
          <w:color w:val="0D0D0D"/>
        </w:rPr>
        <w:t>id</w:t>
      </w:r>
      <w:proofErr w:type="gramEnd"/>
      <w:r w:rsidRPr="00E412AC">
        <w:rPr>
          <w:color w:val="0D0D0D"/>
        </w:rPr>
        <w:t>": 1,</w:t>
      </w:r>
    </w:p>
    <w:p w:rsidR="008D3055" w:rsidRPr="00E412AC" w:rsidRDefault="008D3055" w:rsidP="00E7717F">
      <w:pPr>
        <w:rPr>
          <w:color w:val="0D0D0D"/>
        </w:rPr>
      </w:pPr>
      <w:r>
        <w:rPr>
          <w:color w:val="0D0D0D"/>
        </w:rPr>
        <w:t xml:space="preserve">        "</w:t>
      </w:r>
      <w:proofErr w:type="gramStart"/>
      <w:r>
        <w:rPr>
          <w:color w:val="0D0D0D"/>
        </w:rPr>
        <w:t>name</w:t>
      </w:r>
      <w:proofErr w:type="gramEnd"/>
      <w:r>
        <w:rPr>
          <w:color w:val="0D0D0D"/>
        </w:rPr>
        <w:t>": "</w:t>
      </w:r>
      <w:smartTag w:uri="urn:schemas-microsoft-com:office:smarttags" w:element="place">
        <w:smartTag w:uri="urn:schemas-microsoft-com:office:smarttags" w:element="City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lastRenderedPageBreak/>
        <w:t xml:space="preserve">    },{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 xml:space="preserve">        "id": </w:t>
      </w:r>
      <w:r>
        <w:rPr>
          <w:color w:val="0D0D0D"/>
        </w:rPr>
        <w:t>2</w:t>
      </w:r>
      <w:r w:rsidRPr="00E412AC">
        <w:rPr>
          <w:color w:val="0D0D0D"/>
        </w:rPr>
        <w:t>,</w:t>
      </w:r>
    </w:p>
    <w:p w:rsidR="008D3055" w:rsidRPr="00E412AC" w:rsidRDefault="008D3055" w:rsidP="00C06486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place">
        <w:smartTag w:uri="urn:schemas-microsoft-com:office:smarttags" w:element="City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 xml:space="preserve">    }]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>
        <w:rPr>
          <w:rFonts w:hint="eastAsia"/>
        </w:rPr>
        <w:t>站点列表</w:t>
      </w:r>
    </w:p>
    <w:p w:rsidR="008D3055" w:rsidRDefault="008D3055" w:rsidP="00CB5C93">
      <w:r w:rsidRPr="009208E4">
        <w:rPr>
          <w:b/>
        </w:rPr>
        <w:t>Request</w:t>
      </w:r>
      <w:r>
        <w:t xml:space="preserve">: </w:t>
      </w:r>
    </w:p>
    <w:p w:rsidR="008D3055" w:rsidRDefault="008D3055" w:rsidP="00CB5C93">
      <w:r>
        <w:t>GET /sites</w:t>
      </w:r>
    </w:p>
    <w:p w:rsidR="008D3055" w:rsidRDefault="008D3055" w:rsidP="00CB5C93"/>
    <w:p w:rsidR="008D3055" w:rsidRDefault="008D3055" w:rsidP="00CB5C93">
      <w:r w:rsidRPr="009208E4">
        <w:rPr>
          <w:b/>
        </w:rPr>
        <w:t>Parameters</w:t>
      </w:r>
      <w:r>
        <w:t>:</w:t>
      </w:r>
    </w:p>
    <w:p w:rsidR="008D3055" w:rsidRDefault="008D3055" w:rsidP="00CB5C93">
      <w:proofErr w:type="spellStart"/>
      <w:r w:rsidRPr="00CA19E8">
        <w:t>areaId</w:t>
      </w:r>
      <w:proofErr w:type="spellEnd"/>
      <w:r>
        <w:t xml:space="preserve">: </w:t>
      </w:r>
      <w:r>
        <w:rPr>
          <w:rFonts w:hint="eastAsia"/>
        </w:rPr>
        <w:t>查询区域</w:t>
      </w:r>
      <w:r>
        <w:tab/>
        <w:t>//</w:t>
      </w:r>
      <w:r>
        <w:rPr>
          <w:rFonts w:hint="eastAsia"/>
        </w:rPr>
        <w:t>无参数查询所有；有参数查询指定的，多个参数时用</w:t>
      </w:r>
      <w:r>
        <w:t>”,”</w:t>
      </w:r>
      <w:r>
        <w:rPr>
          <w:rFonts w:hint="eastAsia"/>
        </w:rPr>
        <w:t>分隔</w:t>
      </w:r>
    </w:p>
    <w:p w:rsidR="008D3055" w:rsidRDefault="008D3055" w:rsidP="00CB5C93">
      <w:r>
        <w:t xml:space="preserve">status: </w:t>
      </w:r>
      <w:r>
        <w:rPr>
          <w:rFonts w:hint="eastAsia"/>
        </w:rPr>
        <w:t>查询状态</w:t>
      </w:r>
      <w:r>
        <w:tab/>
      </w:r>
    </w:p>
    <w:p w:rsidR="008D3055" w:rsidRPr="00B07766" w:rsidRDefault="008D3055" w:rsidP="00CB5C93">
      <w:r w:rsidRPr="00B07766">
        <w:t>start: 1, //</w:t>
      </w:r>
      <w:r w:rsidRPr="00B07766">
        <w:rPr>
          <w:rFonts w:hint="eastAsia"/>
        </w:rPr>
        <w:t>起始记录索引</w:t>
      </w:r>
    </w:p>
    <w:p w:rsidR="008D3055" w:rsidRPr="00B07766" w:rsidRDefault="00125E70" w:rsidP="00CB5C93">
      <w:r>
        <w:rPr>
          <w:rFonts w:hint="eastAsia"/>
        </w:rPr>
        <w:t>amount</w:t>
      </w:r>
      <w:r w:rsidR="008D3055" w:rsidRPr="00B07766">
        <w:t>: 100, //</w:t>
      </w:r>
      <w:r w:rsidR="008D3055" w:rsidRPr="00B07766">
        <w:rPr>
          <w:rFonts w:hint="eastAsia"/>
        </w:rPr>
        <w:t>记录数</w:t>
      </w:r>
    </w:p>
    <w:p w:rsidR="008D3055" w:rsidRDefault="00125E70" w:rsidP="00CB5C93">
      <w:r>
        <w:rPr>
          <w:rFonts w:hint="eastAsia"/>
        </w:rPr>
        <w:t>order</w:t>
      </w:r>
      <w:r w:rsidR="008D3055" w:rsidRPr="00B07766">
        <w:t>: "id" //</w:t>
      </w:r>
      <w:r w:rsidR="008D3055" w:rsidRPr="00B07766">
        <w:rPr>
          <w:rFonts w:hint="eastAsia"/>
        </w:rPr>
        <w:t>排序方式，没有时后台默认排序</w:t>
      </w:r>
      <w:r w:rsidR="008D3055">
        <w:t xml:space="preserve"> </w:t>
      </w:r>
      <w:r w:rsidR="008D3055">
        <w:rPr>
          <w:szCs w:val="20"/>
        </w:rPr>
        <w:sym w:font="Wingdings" w:char="F0E8"/>
      </w:r>
      <w:r w:rsidR="008D3055">
        <w:t xml:space="preserve"> </w:t>
      </w:r>
      <w:r w:rsidR="008D3055">
        <w:rPr>
          <w:rFonts w:hint="eastAsia"/>
        </w:rPr>
        <w:t>支持</w:t>
      </w:r>
      <w:proofErr w:type="spellStart"/>
      <w:r w:rsidR="008D3055">
        <w:t>siteList</w:t>
      </w:r>
      <w:proofErr w:type="spellEnd"/>
      <w:r w:rsidR="008D3055">
        <w:rPr>
          <w:rFonts w:hint="eastAsia"/>
        </w:rPr>
        <w:t>中所有字段名称，缺省</w:t>
      </w:r>
      <w:r w:rsidR="008D3055">
        <w:t>id</w:t>
      </w:r>
    </w:p>
    <w:p w:rsidR="008D3055" w:rsidRPr="00B07766" w:rsidRDefault="008D3055" w:rsidP="00CB5C93">
      <w:r>
        <w:t xml:space="preserve">direction: </w:t>
      </w:r>
      <w:proofErr w:type="spellStart"/>
      <w:r>
        <w:t>asc</w:t>
      </w:r>
      <w:proofErr w:type="spellEnd"/>
      <w:r>
        <w:t xml:space="preserve"> | </w:t>
      </w:r>
      <w:proofErr w:type="spellStart"/>
      <w:r>
        <w:t>desc</w:t>
      </w:r>
      <w:proofErr w:type="spellEnd"/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新增参数，缺省</w:t>
      </w:r>
      <w:proofErr w:type="spellStart"/>
      <w:r>
        <w:t>asc</w:t>
      </w:r>
      <w:proofErr w:type="spellEnd"/>
    </w:p>
    <w:p w:rsidR="008D3055" w:rsidRDefault="008D3055" w:rsidP="00CB5C93"/>
    <w:p w:rsidR="008D3055" w:rsidRDefault="008D3055" w:rsidP="00CB5C93">
      <w:r w:rsidRPr="009208E4">
        <w:rPr>
          <w:b/>
        </w:rPr>
        <w:t>Response</w:t>
      </w:r>
      <w:r>
        <w:t>:</w:t>
      </w:r>
    </w:p>
    <w:p w:rsidR="008D3055" w:rsidRPr="00491067" w:rsidRDefault="008D3055" w:rsidP="00491067">
      <w:r w:rsidRPr="00491067">
        <w:t>{</w:t>
      </w:r>
    </w:p>
    <w:p w:rsidR="008D3055" w:rsidRPr="00491067" w:rsidRDefault="008D3055" w:rsidP="00491067">
      <w:r w:rsidRPr="00491067">
        <w:t xml:space="preserve">    "</w:t>
      </w:r>
      <w:proofErr w:type="spellStart"/>
      <w:r w:rsidRPr="00491067">
        <w:t>siteList</w:t>
      </w:r>
      <w:proofErr w:type="spellEnd"/>
      <w:r w:rsidRPr="00491067">
        <w:t>": [{</w:t>
      </w:r>
    </w:p>
    <w:p w:rsidR="008D3055" w:rsidRPr="00491067" w:rsidRDefault="008D3055" w:rsidP="00491067">
      <w:r w:rsidRPr="00491067">
        <w:t xml:space="preserve">        "id": 1,</w:t>
      </w:r>
    </w:p>
    <w:p w:rsidR="008D3055" w:rsidRPr="00491067" w:rsidRDefault="008D3055" w:rsidP="00491067">
      <w:r w:rsidRPr="00491067">
        <w:t xml:space="preserve">        "name": "KI0097",</w:t>
      </w:r>
    </w:p>
    <w:p w:rsidR="008D3055" w:rsidRPr="00491067" w:rsidRDefault="008D3055" w:rsidP="00491067">
      <w:r w:rsidRPr="00491067">
        <w:t xml:space="preserve">        "status": "offline",</w:t>
      </w:r>
    </w:p>
    <w:p w:rsidR="008D3055" w:rsidRPr="00491067" w:rsidRDefault="008D3055" w:rsidP="00491067">
      <w:r w:rsidRPr="00491067">
        <w:t xml:space="preserve">        "</w:t>
      </w:r>
      <w:proofErr w:type="spellStart"/>
      <w:r w:rsidRPr="00491067">
        <w:t>areaId</w:t>
      </w:r>
      <w:proofErr w:type="spellEnd"/>
      <w:r w:rsidRPr="00491067">
        <w:t>": 1,</w:t>
      </w:r>
    </w:p>
    <w:p w:rsidR="008D3055" w:rsidRPr="00491067" w:rsidRDefault="008D3055" w:rsidP="004A3970">
      <w:pPr>
        <w:rPr>
          <w:color w:val="FF0000"/>
        </w:rPr>
      </w:pPr>
      <w:r>
        <w:t xml:space="preserve">        "</w:t>
      </w:r>
      <w:proofErr w:type="spellStart"/>
      <w:r>
        <w:t>areaName</w:t>
      </w:r>
      <w:proofErr w:type="spellEnd"/>
      <w:r>
        <w:t>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</w:t>
      </w:r>
    </w:p>
    <w:p w:rsidR="008D3055" w:rsidRPr="00491067" w:rsidRDefault="008D3055" w:rsidP="00491067">
      <w:r w:rsidRPr="00491067">
        <w:t xml:space="preserve">    }, {</w:t>
      </w:r>
    </w:p>
    <w:p w:rsidR="008D3055" w:rsidRPr="00491067" w:rsidRDefault="008D3055" w:rsidP="00491067">
      <w:r w:rsidRPr="00491067">
        <w:t xml:space="preserve">        "id": 2,</w:t>
      </w:r>
    </w:p>
    <w:p w:rsidR="008D3055" w:rsidRPr="00491067" w:rsidRDefault="008D3055" w:rsidP="00491067">
      <w:r w:rsidRPr="00491067">
        <w:t xml:space="preserve">        "name": "KI0361",</w:t>
      </w:r>
    </w:p>
    <w:p w:rsidR="008D3055" w:rsidRPr="00491067" w:rsidRDefault="008D3055" w:rsidP="00491067">
      <w:r w:rsidRPr="00491067">
        <w:t xml:space="preserve">        "status": "offline",</w:t>
      </w:r>
    </w:p>
    <w:p w:rsidR="008D3055" w:rsidRPr="00491067" w:rsidRDefault="008D3055" w:rsidP="00491067">
      <w:r w:rsidRPr="00491067">
        <w:t xml:space="preserve">        "</w:t>
      </w:r>
      <w:proofErr w:type="spellStart"/>
      <w:r w:rsidRPr="00491067">
        <w:t>areaId</w:t>
      </w:r>
      <w:proofErr w:type="spellEnd"/>
      <w:r w:rsidRPr="00491067">
        <w:t>": 1,</w:t>
      </w:r>
    </w:p>
    <w:p w:rsidR="008D3055" w:rsidRPr="00491067" w:rsidRDefault="008D3055" w:rsidP="004A3970">
      <w:pPr>
        <w:rPr>
          <w:color w:val="FF0000"/>
        </w:rPr>
      </w:pPr>
      <w:r>
        <w:t xml:space="preserve">        "</w:t>
      </w:r>
      <w:proofErr w:type="spellStart"/>
      <w:r>
        <w:t>areaName</w:t>
      </w:r>
      <w:proofErr w:type="spellEnd"/>
      <w:r>
        <w:t>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</w:t>
      </w:r>
    </w:p>
    <w:p w:rsidR="008D3055" w:rsidRPr="00491067" w:rsidRDefault="008D3055" w:rsidP="00491067">
      <w:r w:rsidRPr="00491067">
        <w:t xml:space="preserve">    }]</w:t>
      </w:r>
    </w:p>
    <w:p w:rsidR="008D3055" w:rsidRDefault="008D3055" w:rsidP="00491067">
      <w:r w:rsidRPr="00491067">
        <w:t>}</w:t>
      </w:r>
    </w:p>
    <w:p w:rsidR="008D3055" w:rsidRDefault="008D3055" w:rsidP="00491067"/>
    <w:p w:rsidR="008D3055" w:rsidRDefault="008D3055" w:rsidP="00491067"/>
    <w:p w:rsidR="008D3055" w:rsidRDefault="008D3055" w:rsidP="00E412AC">
      <w:pPr>
        <w:pStyle w:val="1"/>
        <w:numPr>
          <w:ilvl w:val="0"/>
          <w:numId w:val="2"/>
        </w:numPr>
      </w:pPr>
      <w:r>
        <w:rPr>
          <w:rFonts w:hint="eastAsia"/>
        </w:rPr>
        <w:t>站点详细信息</w:t>
      </w:r>
    </w:p>
    <w:p w:rsidR="008D3055" w:rsidRDefault="008D3055" w:rsidP="009208E4">
      <w:r w:rsidRPr="009208E4">
        <w:rPr>
          <w:b/>
        </w:rPr>
        <w:t>Request</w:t>
      </w:r>
      <w:r>
        <w:t xml:space="preserve">: </w:t>
      </w:r>
    </w:p>
    <w:p w:rsidR="008D3055" w:rsidRDefault="008D3055" w:rsidP="009208E4">
      <w:r>
        <w:lastRenderedPageBreak/>
        <w:t>GET /site/{</w:t>
      </w:r>
      <w:proofErr w:type="spellStart"/>
      <w:r>
        <w:t>siteId</w:t>
      </w:r>
      <w:proofErr w:type="spellEnd"/>
      <w:r>
        <w:t>}</w:t>
      </w:r>
    </w:p>
    <w:p w:rsidR="008D3055" w:rsidRDefault="008D3055" w:rsidP="009208E4"/>
    <w:p w:rsidR="008D3055" w:rsidRDefault="008D3055" w:rsidP="009208E4">
      <w:r w:rsidRPr="009208E4">
        <w:rPr>
          <w:b/>
        </w:rPr>
        <w:t>Parameters</w:t>
      </w:r>
      <w:r>
        <w:t>:</w:t>
      </w:r>
    </w:p>
    <w:p w:rsidR="008D3055" w:rsidRDefault="008D3055" w:rsidP="009208E4">
      <w:r>
        <w:t>none</w:t>
      </w:r>
    </w:p>
    <w:p w:rsidR="008D3055" w:rsidRDefault="008D3055" w:rsidP="009208E4"/>
    <w:p w:rsidR="008D3055" w:rsidRDefault="008D3055" w:rsidP="009208E4">
      <w:r w:rsidRPr="009208E4">
        <w:rPr>
          <w:b/>
        </w:rPr>
        <w:t>Response</w:t>
      </w:r>
      <w:r>
        <w:t>:</w:t>
      </w:r>
    </w:p>
    <w:p w:rsidR="008D3055" w:rsidRDefault="008D3055" w:rsidP="006C3D1A">
      <w:r>
        <w:t>{</w:t>
      </w:r>
    </w:p>
    <w:p w:rsidR="008D3055" w:rsidRDefault="008D3055" w:rsidP="006C3D1A">
      <w:r>
        <w:t xml:space="preserve">    "id": 1,</w:t>
      </w:r>
    </w:p>
    <w:p w:rsidR="008D3055" w:rsidRDefault="008D3055" w:rsidP="006C3D1A">
      <w:r>
        <w:t xml:space="preserve">    "name": "KI0097",</w:t>
      </w:r>
    </w:p>
    <w:p w:rsidR="008D3055" w:rsidRDefault="008D3055" w:rsidP="006C3D1A">
      <w:r>
        <w:t xml:space="preserve">    "status": "offline",</w:t>
      </w:r>
    </w:p>
    <w:p w:rsidR="008D3055" w:rsidRDefault="008D3055" w:rsidP="006C3D1A">
      <w:r>
        <w:t xml:space="preserve">    "</w:t>
      </w:r>
      <w:proofErr w:type="spellStart"/>
      <w:r>
        <w:t>areaId</w:t>
      </w:r>
      <w:proofErr w:type="spellEnd"/>
      <w:r>
        <w:t>": 1,</w:t>
      </w:r>
    </w:p>
    <w:p w:rsidR="008D3055" w:rsidRDefault="008D3055" w:rsidP="006C3D1A">
      <w:r>
        <w:t xml:space="preserve">    "</w:t>
      </w:r>
      <w:proofErr w:type="spellStart"/>
      <w:r>
        <w:t>areaName</w:t>
      </w:r>
      <w:proofErr w:type="spellEnd"/>
      <w:r>
        <w:t>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",</w:t>
      </w:r>
    </w:p>
    <w:p w:rsidR="008D3055" w:rsidRDefault="008D3055" w:rsidP="006C3D1A">
      <w:r>
        <w:t xml:space="preserve">    "</w:t>
      </w:r>
      <w:proofErr w:type="spellStart"/>
      <w:r>
        <w:t>alarmStats</w:t>
      </w:r>
      <w:proofErr w:type="spellEnd"/>
      <w:r>
        <w:t>": {</w:t>
      </w:r>
    </w:p>
    <w:p w:rsidR="008D3055" w:rsidRDefault="008D3055" w:rsidP="006C3D1A">
      <w:r>
        <w:t xml:space="preserve">        "total": 176,</w:t>
      </w:r>
    </w:p>
    <w:p w:rsidR="008D3055" w:rsidRDefault="008D3055" w:rsidP="006C3D1A">
      <w:r>
        <w:t xml:space="preserve">        "fatal": 15,</w:t>
      </w:r>
    </w:p>
    <w:p w:rsidR="008D3055" w:rsidRDefault="008D3055" w:rsidP="006C3D1A">
      <w:r>
        <w:t xml:space="preserve">        "urgent": 0,</w:t>
      </w:r>
    </w:p>
    <w:p w:rsidR="008D3055" w:rsidRDefault="008D3055" w:rsidP="006C3D1A">
      <w:r>
        <w:t xml:space="preserve">        "important": 161,</w:t>
      </w:r>
    </w:p>
    <w:p w:rsidR="008D3055" w:rsidRDefault="008D3055" w:rsidP="006C3D1A">
      <w:r>
        <w:t xml:space="preserve">        "general": 0</w:t>
      </w:r>
    </w:p>
    <w:p w:rsidR="008D3055" w:rsidRDefault="008D3055" w:rsidP="006C3D1A">
      <w:r>
        <w:t xml:space="preserve">    },</w:t>
      </w:r>
    </w:p>
    <w:p w:rsidR="008D3055" w:rsidRDefault="008D3055" w:rsidP="006C3D1A">
      <w:r>
        <w:t xml:space="preserve">    "details": {</w:t>
      </w:r>
    </w:p>
    <w:p w:rsidR="008D3055" w:rsidRDefault="008D3055" w:rsidP="006C3D1A">
      <w:r>
        <w:t xml:space="preserve">        "Smoke Alarm": "-",</w:t>
      </w:r>
    </w:p>
    <w:p w:rsidR="008D3055" w:rsidRDefault="008D3055" w:rsidP="006C3D1A">
      <w:r>
        <w:t xml:space="preserve">        "Device connect state": "-",</w:t>
      </w:r>
    </w:p>
    <w:p w:rsidR="008D3055" w:rsidRDefault="008D3055" w:rsidP="006C3D1A">
      <w:r>
        <w:t xml:space="preserve">        "Air-2 Conditioner Running Status": "-",</w:t>
      </w:r>
    </w:p>
    <w:p w:rsidR="008D3055" w:rsidRDefault="008D3055" w:rsidP="006C3D1A">
      <w:r>
        <w:t xml:space="preserve">        "AC-2 current lower limit": "-",</w:t>
      </w:r>
    </w:p>
    <w:p w:rsidR="008D3055" w:rsidRDefault="008D3055" w:rsidP="006C3D1A">
      <w:r>
        <w:t xml:space="preserve">        "DT": "-",</w:t>
      </w:r>
    </w:p>
    <w:p w:rsidR="008D3055" w:rsidRDefault="008D3055" w:rsidP="006C3D1A">
      <w:r>
        <w:t xml:space="preserve">        "Emergency mode open AC time": "-",</w:t>
      </w:r>
    </w:p>
    <w:p w:rsidR="008D3055" w:rsidRDefault="008D3055" w:rsidP="006C3D1A">
      <w:r>
        <w:t xml:space="preserve">        "Fan total running </w:t>
      </w:r>
      <w:proofErr w:type="spellStart"/>
      <w:r>
        <w:t>time_hour</w:t>
      </w:r>
      <w:proofErr w:type="spellEnd"/>
      <w:r>
        <w:t>": "-",</w:t>
      </w:r>
    </w:p>
    <w:p w:rsidR="008D3055" w:rsidRDefault="008D3055" w:rsidP="006C3D1A">
      <w:r>
        <w:t xml:space="preserve">        "Fan Startup Temp": "-",</w:t>
      </w:r>
    </w:p>
    <w:p w:rsidR="008D3055" w:rsidRDefault="008D3055" w:rsidP="006C3D1A">
      <w:r>
        <w:t xml:space="preserve">        "AC-2 total running </w:t>
      </w:r>
      <w:proofErr w:type="spellStart"/>
      <w:r>
        <w:t>time_hour</w:t>
      </w:r>
      <w:proofErr w:type="spellEnd"/>
      <w:r>
        <w:t>": "-",</w:t>
      </w:r>
    </w:p>
    <w:p w:rsidR="008D3055" w:rsidRDefault="008D3055" w:rsidP="006C3D1A">
      <w:r>
        <w:t xml:space="preserve">        "AC-2 total running </w:t>
      </w:r>
      <w:proofErr w:type="spellStart"/>
      <w:r>
        <w:t>time_minute</w:t>
      </w:r>
      <w:proofErr w:type="spellEnd"/>
      <w:r>
        <w:t>": "-",</w:t>
      </w:r>
    </w:p>
    <w:p w:rsidR="008D3055" w:rsidRDefault="008D3055" w:rsidP="006C3D1A">
      <w:r>
        <w:t xml:space="preserve">        "Fan Power": "-",</w:t>
      </w:r>
    </w:p>
    <w:p w:rsidR="008D3055" w:rsidRDefault="008D3055" w:rsidP="006C3D1A">
      <w:r>
        <w:t xml:space="preserve">        "Outdoor Temperature Alarm": "-",</w:t>
      </w:r>
    </w:p>
    <w:p w:rsidR="008D3055" w:rsidRDefault="008D3055" w:rsidP="006C3D1A">
      <w:r>
        <w:t xml:space="preserve">        "Fan total running </w:t>
      </w:r>
      <w:proofErr w:type="spellStart"/>
      <w:r>
        <w:t>time_minute</w:t>
      </w:r>
      <w:proofErr w:type="spellEnd"/>
      <w:r>
        <w:t>": "-",</w:t>
      </w:r>
    </w:p>
    <w:p w:rsidR="008D3055" w:rsidRDefault="008D3055" w:rsidP="006C3D1A">
      <w:r>
        <w:t xml:space="preserve">        "Base Station C Phase Current": "-",</w:t>
      </w:r>
    </w:p>
    <w:p w:rsidR="008D3055" w:rsidRDefault="008D3055" w:rsidP="006C3D1A">
      <w:r>
        <w:t xml:space="preserve">        "A/C Startup Temp": "-",</w:t>
      </w:r>
    </w:p>
    <w:p w:rsidR="008D3055" w:rsidRDefault="008D3055" w:rsidP="006C3D1A">
      <w:r>
        <w:t xml:space="preserve">        "Fire alarm": "-",</w:t>
      </w:r>
    </w:p>
    <w:p w:rsidR="008D3055" w:rsidRDefault="008D3055" w:rsidP="006C3D1A">
      <w:r>
        <w:t xml:space="preserve">        "Work mode": "-",</w:t>
      </w:r>
    </w:p>
    <w:p w:rsidR="008D3055" w:rsidRDefault="008D3055" w:rsidP="006C3D1A">
      <w:r>
        <w:t xml:space="preserve">        "Indoor Humidity Alarm": "-",</w:t>
      </w:r>
    </w:p>
    <w:p w:rsidR="008D3055" w:rsidRDefault="008D3055" w:rsidP="006C3D1A">
      <w:r>
        <w:t xml:space="preserve">        "AC-2 total running </w:t>
      </w:r>
      <w:proofErr w:type="spellStart"/>
      <w:r>
        <w:t>time_day</w:t>
      </w:r>
      <w:proofErr w:type="spellEnd"/>
      <w:r>
        <w:t>": "-",</w:t>
      </w:r>
    </w:p>
    <w:p w:rsidR="008D3055" w:rsidRDefault="008D3055" w:rsidP="006C3D1A">
      <w:r>
        <w:t xml:space="preserve">        "Humidity lower limit": "-",</w:t>
      </w:r>
    </w:p>
    <w:p w:rsidR="008D3055" w:rsidRDefault="008D3055" w:rsidP="006C3D1A">
      <w:r>
        <w:t xml:space="preserve">        "Base Station C Phase Voltage": "-",</w:t>
      </w:r>
    </w:p>
    <w:p w:rsidR="008D3055" w:rsidRDefault="008D3055" w:rsidP="006C3D1A">
      <w:r>
        <w:t xml:space="preserve">        "Base Station Total Power Consumption Cumulative Value": "-",</w:t>
      </w:r>
    </w:p>
    <w:p w:rsidR="008D3055" w:rsidRDefault="008D3055" w:rsidP="006C3D1A">
      <w:r>
        <w:t xml:space="preserve">        "Air-1 Conditioner Fault": "-",</w:t>
      </w:r>
    </w:p>
    <w:p w:rsidR="008D3055" w:rsidRDefault="008D3055" w:rsidP="006C3D1A">
      <w:r>
        <w:t xml:space="preserve">        "WTL": "-",</w:t>
      </w:r>
    </w:p>
    <w:p w:rsidR="008D3055" w:rsidRDefault="008D3055" w:rsidP="006C3D1A">
      <w:r>
        <w:lastRenderedPageBreak/>
        <w:t xml:space="preserve">        "AC-2 current limit delay": "-",</w:t>
      </w:r>
    </w:p>
    <w:p w:rsidR="008D3055" w:rsidRDefault="008D3055" w:rsidP="006C3D1A">
      <w:r>
        <w:t xml:space="preserve">        "Base Station B Phase Voltage": "-",</w:t>
      </w:r>
    </w:p>
    <w:p w:rsidR="008D3055" w:rsidRDefault="008D3055" w:rsidP="006C3D1A">
      <w:r>
        <w:t xml:space="preserve">        "DC voltage lower limit": "-",</w:t>
      </w:r>
    </w:p>
    <w:p w:rsidR="008D3055" w:rsidRDefault="008D3055" w:rsidP="006C3D1A">
      <w:r>
        <w:t xml:space="preserve">        "WTF": "-",</w:t>
      </w:r>
    </w:p>
    <w:p w:rsidR="008D3055" w:rsidRDefault="008D3055" w:rsidP="006C3D1A">
      <w:r>
        <w:t xml:space="preserve">        "AC-1 current upper limit": "-",</w:t>
      </w:r>
    </w:p>
    <w:p w:rsidR="008D3055" w:rsidRDefault="008D3055" w:rsidP="006C3D1A">
      <w:r>
        <w:t xml:space="preserve">        "AC-1 Current": "-",</w:t>
      </w:r>
    </w:p>
    <w:p w:rsidR="008D3055" w:rsidRDefault="008D3055" w:rsidP="006C3D1A">
      <w:r>
        <w:t xml:space="preserve">        "Fan total running </w:t>
      </w:r>
      <w:proofErr w:type="spellStart"/>
      <w:r>
        <w:t>time_day</w:t>
      </w:r>
      <w:proofErr w:type="spellEnd"/>
      <w:r>
        <w:t>": "-",</w:t>
      </w:r>
    </w:p>
    <w:p w:rsidR="008D3055" w:rsidRDefault="008D3055" w:rsidP="006C3D1A">
      <w:r>
        <w:t xml:space="preserve">        "Fan speed percentage": "-",</w:t>
      </w:r>
    </w:p>
    <w:p w:rsidR="008D3055" w:rsidRDefault="008D3055" w:rsidP="006C3D1A">
      <w:r>
        <w:t xml:space="preserve">        "Fan Fault": "-",</w:t>
      </w:r>
    </w:p>
    <w:p w:rsidR="008D3055" w:rsidRDefault="008D3055" w:rsidP="006C3D1A">
      <w:r>
        <w:t xml:space="preserve">        "AC-2 current upper delay": "-",</w:t>
      </w:r>
    </w:p>
    <w:p w:rsidR="008D3055" w:rsidRDefault="008D3055" w:rsidP="006C3D1A">
      <w:r>
        <w:t xml:space="preserve">        "AC-1 current lower limit": "-",</w:t>
      </w:r>
    </w:p>
    <w:p w:rsidR="008D3055" w:rsidRDefault="008D3055" w:rsidP="006C3D1A">
      <w:r>
        <w:t xml:space="preserve">        "AC minimum  running time": "-",</w:t>
      </w:r>
    </w:p>
    <w:p w:rsidR="008D3055" w:rsidRDefault="008D3055" w:rsidP="006C3D1A">
      <w:r>
        <w:t xml:space="preserve">        "Water Leak Alarm": "-",</w:t>
      </w:r>
    </w:p>
    <w:p w:rsidR="008D3055" w:rsidRDefault="008D3055" w:rsidP="006C3D1A">
      <w:r>
        <w:t xml:space="preserve">        "Base Station B Phase Current": "-",</w:t>
      </w:r>
    </w:p>
    <w:p w:rsidR="008D3055" w:rsidRDefault="008D3055" w:rsidP="006C3D1A">
      <w:r>
        <w:t xml:space="preserve">        "Air-1 Conditioner Running Status": "-",</w:t>
      </w:r>
    </w:p>
    <w:p w:rsidR="008D3055" w:rsidRDefault="008D3055" w:rsidP="006C3D1A">
      <w:r>
        <w:t xml:space="preserve">        "Fan Running Status": "-",</w:t>
      </w:r>
    </w:p>
    <w:p w:rsidR="008D3055" w:rsidRDefault="008D3055" w:rsidP="006C3D1A">
      <w:r>
        <w:t xml:space="preserve">        "Manual control of the fan speed": "-",</w:t>
      </w:r>
    </w:p>
    <w:p w:rsidR="008D3055" w:rsidRDefault="008D3055" w:rsidP="006C3D1A">
      <w:r>
        <w:t xml:space="preserve">        "Allow humidity limit": "-",</w:t>
      </w:r>
    </w:p>
    <w:p w:rsidR="008D3055" w:rsidRDefault="008D3055" w:rsidP="006C3D1A">
      <w:r>
        <w:t xml:space="preserve">        "AC-1 total running </w:t>
      </w:r>
      <w:proofErr w:type="spellStart"/>
      <w:r>
        <w:t>time_hour</w:t>
      </w:r>
      <w:proofErr w:type="spellEnd"/>
      <w:r>
        <w:t>": "-",</w:t>
      </w:r>
    </w:p>
    <w:p w:rsidR="008D3055" w:rsidRDefault="008D3055" w:rsidP="006C3D1A">
      <w:r>
        <w:t xml:space="preserve">        "FWTF": "-",</w:t>
      </w:r>
    </w:p>
    <w:p w:rsidR="008D3055" w:rsidRDefault="008D3055" w:rsidP="006C3D1A">
      <w:r>
        <w:t xml:space="preserve">        "AC-1 total running </w:t>
      </w:r>
      <w:proofErr w:type="spellStart"/>
      <w:r>
        <w:t>time_minute</w:t>
      </w:r>
      <w:proofErr w:type="spellEnd"/>
      <w:r>
        <w:t>": "-",</w:t>
      </w:r>
    </w:p>
    <w:p w:rsidR="008D3055" w:rsidRDefault="008D3055" w:rsidP="006C3D1A">
      <w:r>
        <w:t xml:space="preserve">        "Base Station A Phase Current": "-",</w:t>
      </w:r>
    </w:p>
    <w:p w:rsidR="008D3055" w:rsidRDefault="008D3055" w:rsidP="006C3D1A">
      <w:r>
        <w:t xml:space="preserve">        "AC-2 current upper limit": "-",</w:t>
      </w:r>
    </w:p>
    <w:p w:rsidR="008D3055" w:rsidRDefault="008D3055" w:rsidP="006C3D1A">
      <w:r>
        <w:t xml:space="preserve">        "Fan power consumption": "-",</w:t>
      </w:r>
    </w:p>
    <w:p w:rsidR="008D3055" w:rsidRDefault="008D3055" w:rsidP="006C3D1A">
      <w:r>
        <w:t xml:space="preserve">        "Communication interrupt alarm": "-",</w:t>
      </w:r>
    </w:p>
    <w:p w:rsidR="008D3055" w:rsidRDefault="008D3055" w:rsidP="006C3D1A">
      <w:r>
        <w:t xml:space="preserve">        "Indoor and outdoor temperature difference": "-",</w:t>
      </w:r>
    </w:p>
    <w:p w:rsidR="008D3055" w:rsidRDefault="008D3055" w:rsidP="006C3D1A">
      <w:r>
        <w:t xml:space="preserve">        "Fan High Speed": "-",</w:t>
      </w:r>
    </w:p>
    <w:p w:rsidR="008D3055" w:rsidRDefault="008D3055" w:rsidP="006C3D1A">
      <w:r>
        <w:t xml:space="preserve">        "AC-1 Current Alarm": "-",</w:t>
      </w:r>
    </w:p>
    <w:p w:rsidR="008D3055" w:rsidRDefault="008D3055" w:rsidP="006C3D1A">
      <w:r>
        <w:t xml:space="preserve">        "Air Conditioner C Phase Current": "-",</w:t>
      </w:r>
    </w:p>
    <w:p w:rsidR="008D3055" w:rsidRDefault="008D3055" w:rsidP="006C3D1A">
      <w:r>
        <w:t xml:space="preserve">        "Door Magnetic Alarm": "-",</w:t>
      </w:r>
    </w:p>
    <w:p w:rsidR="008D3055" w:rsidRDefault="008D3055" w:rsidP="006C3D1A">
      <w:r>
        <w:t xml:space="preserve">        "Air Conditioner Total Power Consumption Cumulative Value": "-",</w:t>
      </w:r>
    </w:p>
    <w:p w:rsidR="008D3055" w:rsidRDefault="008D3055" w:rsidP="006C3D1A">
      <w:r>
        <w:t xml:space="preserve">        "AC-1 total running </w:t>
      </w:r>
      <w:proofErr w:type="spellStart"/>
      <w:r>
        <w:t>time_day</w:t>
      </w:r>
      <w:proofErr w:type="spellEnd"/>
      <w:r>
        <w:t>": "-",</w:t>
      </w:r>
    </w:p>
    <w:p w:rsidR="008D3055" w:rsidRDefault="008D3055" w:rsidP="006C3D1A">
      <w:r>
        <w:t xml:space="preserve">        "Emergency Mode Temp": "-",</w:t>
      </w:r>
    </w:p>
    <w:p w:rsidR="008D3055" w:rsidRDefault="008D3055" w:rsidP="006C3D1A">
      <w:r>
        <w:t xml:space="preserve">        "AC-1 current limit delay": "-",</w:t>
      </w:r>
    </w:p>
    <w:p w:rsidR="008D3055" w:rsidRDefault="008D3055" w:rsidP="006C3D1A">
      <w:r>
        <w:t xml:space="preserve">        "Emergency mode close AC enable": "-",</w:t>
      </w:r>
    </w:p>
    <w:p w:rsidR="008D3055" w:rsidRDefault="008D3055" w:rsidP="006C3D1A">
      <w:r>
        <w:t xml:space="preserve">        "AC-1 current upper delay": "-",</w:t>
      </w:r>
    </w:p>
    <w:p w:rsidR="008D3055" w:rsidRDefault="008D3055" w:rsidP="006C3D1A">
      <w:r>
        <w:t xml:space="preserve">        "Outdoor Temperature": "-",</w:t>
      </w:r>
    </w:p>
    <w:p w:rsidR="008D3055" w:rsidRDefault="008D3055" w:rsidP="006C3D1A">
      <w:r>
        <w:t xml:space="preserve">        "Fan Low Speed": "-",</w:t>
      </w:r>
    </w:p>
    <w:p w:rsidR="008D3055" w:rsidRDefault="008D3055" w:rsidP="006C3D1A">
      <w:r>
        <w:t xml:space="preserve">        "High Temp Alarm Temp": "-",</w:t>
      </w:r>
    </w:p>
    <w:p w:rsidR="008D3055" w:rsidRDefault="008D3055" w:rsidP="006C3D1A">
      <w:r>
        <w:t xml:space="preserve">        "Air Conditioner B Phase Current": "-",</w:t>
      </w:r>
    </w:p>
    <w:p w:rsidR="008D3055" w:rsidRDefault="008D3055" w:rsidP="006C3D1A">
      <w:r>
        <w:t xml:space="preserve">        "Outdoor temperature upper limit": "-",</w:t>
      </w:r>
    </w:p>
    <w:p w:rsidR="008D3055" w:rsidRDefault="008D3055" w:rsidP="006C3D1A">
      <w:r>
        <w:t xml:space="preserve">        "Indoor Humidity": "-",</w:t>
      </w:r>
    </w:p>
    <w:p w:rsidR="008D3055" w:rsidRDefault="008D3055" w:rsidP="006C3D1A">
      <w:r>
        <w:t xml:space="preserve">        "Indoor Temperature Alarm": "-",</w:t>
      </w:r>
    </w:p>
    <w:p w:rsidR="008D3055" w:rsidRDefault="008D3055" w:rsidP="006C3D1A">
      <w:r>
        <w:t xml:space="preserve">        "Base Station A Phase Voltage": "-",</w:t>
      </w:r>
    </w:p>
    <w:p w:rsidR="008D3055" w:rsidRDefault="008D3055" w:rsidP="006C3D1A">
      <w:r>
        <w:lastRenderedPageBreak/>
        <w:t xml:space="preserve">        "Air Conditioner A Phase Current": "-",</w:t>
      </w:r>
    </w:p>
    <w:p w:rsidR="008D3055" w:rsidRDefault="008D3055" w:rsidP="006C3D1A">
      <w:r>
        <w:t xml:space="preserve">        "Humidity upper Limit": "-",</w:t>
      </w:r>
    </w:p>
    <w:p w:rsidR="008D3055" w:rsidRDefault="008D3055" w:rsidP="006C3D1A">
      <w:r>
        <w:t xml:space="preserve">        "Infrared Alarm": "-",</w:t>
      </w:r>
    </w:p>
    <w:p w:rsidR="008D3055" w:rsidRDefault="008D3055" w:rsidP="006C3D1A">
      <w:r>
        <w:t xml:space="preserve">        "AC-1 alarm": "-",</w:t>
      </w:r>
    </w:p>
    <w:p w:rsidR="008D3055" w:rsidRDefault="008D3055" w:rsidP="006C3D1A">
      <w:r>
        <w:t xml:space="preserve">        "Fan Medium Speed": "-",</w:t>
      </w:r>
    </w:p>
    <w:p w:rsidR="008D3055" w:rsidRDefault="008D3055" w:rsidP="006C3D1A">
      <w:r>
        <w:t xml:space="preserve">        "ATF": "-",</w:t>
      </w:r>
    </w:p>
    <w:p w:rsidR="008D3055" w:rsidRDefault="008D3055" w:rsidP="006C3D1A">
      <w:r>
        <w:t xml:space="preserve">        "Air-2 Conditioner Fault": "-",</w:t>
      </w:r>
    </w:p>
    <w:p w:rsidR="008D3055" w:rsidRDefault="008D3055" w:rsidP="006C3D1A">
      <w:r>
        <w:t xml:space="preserve">        "Clear smoke": "-",</w:t>
      </w:r>
    </w:p>
    <w:p w:rsidR="008D3055" w:rsidRDefault="008D3055" w:rsidP="006C3D1A">
      <w:r>
        <w:t xml:space="preserve">        "Indoor temperature upper limit": "-",</w:t>
      </w:r>
    </w:p>
    <w:p w:rsidR="008D3055" w:rsidRDefault="008D3055" w:rsidP="006C3D1A">
      <w:r>
        <w:t xml:space="preserve">        "Outdoor temperature lower limit": "-",</w:t>
      </w:r>
    </w:p>
    <w:p w:rsidR="008D3055" w:rsidRDefault="008D3055" w:rsidP="006C3D1A">
      <w:r>
        <w:t xml:space="preserve">        "T3": "-",</w:t>
      </w:r>
    </w:p>
    <w:p w:rsidR="008D3055" w:rsidRDefault="008D3055" w:rsidP="006C3D1A">
      <w:r>
        <w:t xml:space="preserve">        "Filter clogged alarm": "-",</w:t>
      </w:r>
    </w:p>
    <w:p w:rsidR="008D3055" w:rsidRDefault="008D3055" w:rsidP="006C3D1A">
      <w:r>
        <w:t xml:space="preserve">        "AC-2 alarm": "-",</w:t>
      </w:r>
    </w:p>
    <w:p w:rsidR="008D3055" w:rsidRDefault="008D3055" w:rsidP="006C3D1A">
      <w:r>
        <w:t xml:space="preserve">        "Clear Fan Power Consumption": "-",</w:t>
      </w:r>
    </w:p>
    <w:p w:rsidR="008D3055" w:rsidRDefault="008D3055" w:rsidP="006C3D1A">
      <w:r>
        <w:t xml:space="preserve">        "Clear all alarm": "-",</w:t>
      </w:r>
    </w:p>
    <w:p w:rsidR="008D3055" w:rsidRDefault="008D3055" w:rsidP="006C3D1A">
      <w:r>
        <w:t xml:space="preserve">        "AC Fault Alarm": "-",</w:t>
      </w:r>
    </w:p>
    <w:p w:rsidR="008D3055" w:rsidRDefault="008D3055" w:rsidP="006C3D1A">
      <w:r>
        <w:t xml:space="preserve">        "Fan minimum running time": "-",</w:t>
      </w:r>
    </w:p>
    <w:p w:rsidR="008D3055" w:rsidRDefault="008D3055" w:rsidP="006C3D1A">
      <w:r>
        <w:t xml:space="preserve">        "Turn off fan when low voltage": "-",</w:t>
      </w:r>
    </w:p>
    <w:p w:rsidR="008D3055" w:rsidRDefault="008D3055" w:rsidP="006C3D1A">
      <w:r>
        <w:t xml:space="preserve">        "AC-2 Current": "-",</w:t>
      </w:r>
    </w:p>
    <w:p w:rsidR="008D3055" w:rsidRDefault="008D3055" w:rsidP="006C3D1A">
      <w:r>
        <w:t xml:space="preserve">        "AC-2 Current Alarm": "-",</w:t>
      </w:r>
    </w:p>
    <w:p w:rsidR="008D3055" w:rsidRDefault="008D3055" w:rsidP="006C3D1A">
      <w:r>
        <w:t xml:space="preserve">        "Indoor temperature lower limit": "-",</w:t>
      </w:r>
    </w:p>
    <w:p w:rsidR="008D3055" w:rsidRDefault="008D3055" w:rsidP="006C3D1A">
      <w:r>
        <w:t xml:space="preserve">        "Indoor Temperature": "-"</w:t>
      </w:r>
    </w:p>
    <w:p w:rsidR="008D3055" w:rsidRDefault="008D3055" w:rsidP="006C3D1A">
      <w:r>
        <w:t xml:space="preserve">    }</w:t>
      </w:r>
    </w:p>
    <w:p w:rsidR="008D3055" w:rsidRPr="00843D02" w:rsidRDefault="008D3055" w:rsidP="006C3D1A">
      <w:pPr>
        <w:rPr>
          <w:b/>
          <w:bCs/>
          <w:kern w:val="44"/>
          <w:sz w:val="24"/>
          <w:szCs w:val="44"/>
        </w:rPr>
      </w:pPr>
      <w:r>
        <w:t>}</w:t>
      </w:r>
    </w:p>
    <w:p w:rsidR="008D3055" w:rsidRDefault="008D3055" w:rsidP="00843D02">
      <w:pPr>
        <w:pStyle w:val="1"/>
        <w:numPr>
          <w:ilvl w:val="0"/>
          <w:numId w:val="2"/>
        </w:numPr>
      </w:pPr>
      <w:r>
        <w:rPr>
          <w:rFonts w:hint="eastAsia"/>
        </w:rPr>
        <w:t>站点地图数据</w:t>
      </w:r>
    </w:p>
    <w:p w:rsidR="008D3055" w:rsidRDefault="008D3055" w:rsidP="00FA6CD8">
      <w:r w:rsidRPr="00FA6CD8">
        <w:rPr>
          <w:b/>
        </w:rPr>
        <w:t>Request</w:t>
      </w:r>
      <w:r>
        <w:t xml:space="preserve">: </w:t>
      </w:r>
    </w:p>
    <w:p w:rsidR="008D3055" w:rsidRDefault="008D3055" w:rsidP="00FA6CD8">
      <w:r>
        <w:t>GET /</w:t>
      </w:r>
      <w:proofErr w:type="spellStart"/>
      <w:r>
        <w:t>sitesMap</w:t>
      </w:r>
      <w:proofErr w:type="spellEnd"/>
    </w:p>
    <w:p w:rsidR="008D3055" w:rsidRDefault="008D3055" w:rsidP="00FA6CD8"/>
    <w:p w:rsidR="008D3055" w:rsidRDefault="008D3055" w:rsidP="00FA6CD8">
      <w:r w:rsidRPr="00FA6CD8">
        <w:rPr>
          <w:b/>
        </w:rPr>
        <w:t>Parameters</w:t>
      </w:r>
      <w:r>
        <w:t>:</w:t>
      </w:r>
    </w:p>
    <w:p w:rsidR="008D3055" w:rsidRDefault="008D3055" w:rsidP="00FA6CD8">
      <w:r>
        <w:t>none</w:t>
      </w:r>
    </w:p>
    <w:p w:rsidR="008D3055" w:rsidRDefault="008D3055" w:rsidP="00FA6CD8"/>
    <w:p w:rsidR="008D3055" w:rsidRDefault="008D3055" w:rsidP="00FA6CD8">
      <w:r w:rsidRPr="00FA6CD8">
        <w:rPr>
          <w:b/>
        </w:rPr>
        <w:t>Response</w:t>
      </w:r>
      <w:r>
        <w:t>:</w:t>
      </w:r>
    </w:p>
    <w:p w:rsidR="008D3055" w:rsidRPr="009208E4" w:rsidRDefault="008D3055" w:rsidP="00FA6CD8">
      <w:r>
        <w:t>//TODO</w:t>
      </w:r>
    </w:p>
    <w:p w:rsidR="008D3055" w:rsidRPr="00FA6CD8" w:rsidRDefault="008D3055" w:rsidP="00FA6CD8"/>
    <w:p w:rsidR="000834D4" w:rsidRDefault="00373A56" w:rsidP="00CB5C93">
      <w:pPr>
        <w:pStyle w:val="1"/>
        <w:numPr>
          <w:ilvl w:val="0"/>
          <w:numId w:val="2"/>
        </w:numPr>
      </w:pPr>
      <w:r>
        <w:rPr>
          <w:rFonts w:hint="eastAsia"/>
        </w:rPr>
        <w:t>历史</w:t>
      </w:r>
      <w:r w:rsidR="008D3055" w:rsidRPr="008414F8">
        <w:rPr>
          <w:rFonts w:hint="eastAsia"/>
        </w:rPr>
        <w:t>告警查询</w:t>
      </w:r>
    </w:p>
    <w:p w:rsidR="000834D4" w:rsidRDefault="000834D4" w:rsidP="000834D4">
      <w:r w:rsidRPr="00FA6CD8">
        <w:rPr>
          <w:b/>
        </w:rPr>
        <w:t>Request</w:t>
      </w:r>
      <w:r>
        <w:t xml:space="preserve">: </w:t>
      </w:r>
    </w:p>
    <w:p w:rsidR="000834D4" w:rsidRDefault="000834D4" w:rsidP="000834D4">
      <w:r>
        <w:t>GET /</w:t>
      </w:r>
      <w:r w:rsidR="00373A56" w:rsidRPr="00373A56">
        <w:t xml:space="preserve"> </w:t>
      </w:r>
      <w:proofErr w:type="spellStart"/>
      <w:r w:rsidR="00373A56">
        <w:t>hisalarms</w:t>
      </w:r>
      <w:proofErr w:type="spellEnd"/>
      <w:r w:rsidR="00373A56">
        <w:rPr>
          <w:szCs w:val="20"/>
        </w:rPr>
        <w:t xml:space="preserve"> </w:t>
      </w:r>
    </w:p>
    <w:p w:rsidR="000834D4" w:rsidRDefault="000834D4" w:rsidP="000834D4">
      <w:r w:rsidRPr="00FA6CD8">
        <w:rPr>
          <w:b/>
        </w:rPr>
        <w:lastRenderedPageBreak/>
        <w:t>Parameters</w:t>
      </w:r>
      <w:r>
        <w:t>:</w:t>
      </w:r>
    </w:p>
    <w:p w:rsidR="00902542" w:rsidRPr="00902542" w:rsidRDefault="00902542" w:rsidP="00902542">
      <w:r w:rsidRPr="00902542">
        <w:t xml:space="preserve">start: </w:t>
      </w:r>
      <w:r>
        <w:rPr>
          <w:rFonts w:hint="eastAsia"/>
        </w:rPr>
        <w:t>1</w:t>
      </w:r>
      <w:r w:rsidRPr="00902542">
        <w:t xml:space="preserve"> //</w:t>
      </w:r>
      <w:r w:rsidRPr="00902542">
        <w:rPr>
          <w:rFonts w:hint="eastAsia"/>
        </w:rPr>
        <w:t>起始记录</w:t>
      </w:r>
    </w:p>
    <w:p w:rsidR="00902542" w:rsidRPr="00902542" w:rsidRDefault="00902542" w:rsidP="00902542">
      <w:proofErr w:type="spellStart"/>
      <w:r w:rsidRPr="00902542">
        <w:t>amout</w:t>
      </w:r>
      <w:proofErr w:type="spellEnd"/>
      <w:r w:rsidRPr="00902542">
        <w:t>: 20 //</w:t>
      </w:r>
      <w:r w:rsidRPr="00902542">
        <w:rPr>
          <w:rFonts w:hint="eastAsia"/>
        </w:rPr>
        <w:t>数量条数</w:t>
      </w:r>
      <w:r w:rsidRPr="00902542">
        <w:t xml:space="preserve">  </w:t>
      </w:r>
      <w:r w:rsidRPr="00902542">
        <w:rPr>
          <w:rFonts w:hint="eastAsia"/>
        </w:rPr>
        <w:t>无参数或无值查询所有</w:t>
      </w:r>
    </w:p>
    <w:p w:rsidR="00902542" w:rsidRPr="00902542" w:rsidRDefault="00902542" w:rsidP="00902542">
      <w:r w:rsidRPr="00902542">
        <w:t>order: null //</w:t>
      </w:r>
      <w:r w:rsidRPr="00902542">
        <w:rPr>
          <w:rFonts w:hint="eastAsia"/>
        </w:rPr>
        <w:t>排序字段，可暂不支持</w:t>
      </w:r>
      <w:r w:rsidRPr="00902542">
        <w:t xml:space="preserve">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支持</w:t>
      </w:r>
      <w:proofErr w:type="spellStart"/>
      <w:r w:rsidRPr="00902542">
        <w:t>alarmsList</w:t>
      </w:r>
      <w:proofErr w:type="spellEnd"/>
      <w:r w:rsidRPr="00902542">
        <w:rPr>
          <w:rFonts w:hint="eastAsia"/>
        </w:rPr>
        <w:t>中所有字段名称，缺省</w:t>
      </w:r>
      <w:proofErr w:type="spellStart"/>
      <w:r w:rsidRPr="00902542">
        <w:t>SimplingTime</w:t>
      </w:r>
      <w:proofErr w:type="spellEnd"/>
    </w:p>
    <w:p w:rsidR="00902542" w:rsidRPr="00902542" w:rsidRDefault="00902542" w:rsidP="00902542">
      <w:r w:rsidRPr="00902542">
        <w:t xml:space="preserve">direction: </w:t>
      </w:r>
      <w:proofErr w:type="spellStart"/>
      <w:r w:rsidRPr="00902542">
        <w:t>desc</w:t>
      </w:r>
      <w:proofErr w:type="spellEnd"/>
      <w:r w:rsidRPr="00902542">
        <w:t xml:space="preserve"> | </w:t>
      </w:r>
      <w:proofErr w:type="spellStart"/>
      <w:r w:rsidRPr="00902542">
        <w:t>asc</w:t>
      </w:r>
      <w:proofErr w:type="spellEnd"/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增加一个排序方式，降序或升序，缺省降序</w:t>
      </w:r>
    </w:p>
    <w:p w:rsidR="00902542" w:rsidRPr="00902542" w:rsidRDefault="00902542" w:rsidP="00902542">
      <w:r w:rsidRPr="00902542">
        <w:t>status: 'fatal' //</w:t>
      </w:r>
      <w:r w:rsidRPr="00902542">
        <w:rPr>
          <w:rFonts w:hint="eastAsia"/>
        </w:rPr>
        <w:t>按状态查询，无参数或无值为查询全部</w:t>
      </w:r>
    </w:p>
    <w:p w:rsidR="00902542" w:rsidRPr="00902542" w:rsidRDefault="00902542" w:rsidP="00902542">
      <w:proofErr w:type="spellStart"/>
      <w:r w:rsidRPr="00902542">
        <w:t>siteId</w:t>
      </w:r>
      <w:proofErr w:type="spellEnd"/>
      <w:r w:rsidRPr="00902542">
        <w:t>: 213 //</w:t>
      </w:r>
      <w:r w:rsidRPr="00902542">
        <w:rPr>
          <w:rFonts w:hint="eastAsia"/>
        </w:rPr>
        <w:t>查询指定站点，无参数或无值为全部站点</w:t>
      </w:r>
    </w:p>
    <w:p w:rsidR="00902542" w:rsidRPr="00902542" w:rsidRDefault="00902542" w:rsidP="00902542">
      <w:proofErr w:type="spellStart"/>
      <w:r w:rsidRPr="00902542">
        <w:t>areaId</w:t>
      </w:r>
      <w:proofErr w:type="spellEnd"/>
      <w:r w:rsidRPr="00902542">
        <w:t>: 11 //</w:t>
      </w:r>
      <w:r w:rsidRPr="00902542">
        <w:rPr>
          <w:rFonts w:hint="eastAsia"/>
        </w:rPr>
        <w:t>查询指定区域，无参数或无值为所有区域；但指定</w:t>
      </w:r>
      <w:proofErr w:type="spellStart"/>
      <w:r w:rsidRPr="00902542">
        <w:t>siteId</w:t>
      </w:r>
      <w:proofErr w:type="spellEnd"/>
      <w:r w:rsidRPr="00902542">
        <w:rPr>
          <w:rFonts w:hint="eastAsia"/>
        </w:rPr>
        <w:t>时忽略此参数</w:t>
      </w:r>
    </w:p>
    <w:p w:rsidR="00902542" w:rsidRPr="00902542" w:rsidRDefault="00902542" w:rsidP="00902542">
      <w:r w:rsidRPr="00902542">
        <w:t>keyword: '</w:t>
      </w:r>
      <w:proofErr w:type="spellStart"/>
      <w:r w:rsidRPr="00902542">
        <w:t>asfd</w:t>
      </w:r>
      <w:proofErr w:type="spellEnd"/>
      <w:r w:rsidRPr="00902542">
        <w:t>' //</w:t>
      </w:r>
      <w:r w:rsidRPr="00902542">
        <w:rPr>
          <w:rFonts w:hint="eastAsia"/>
        </w:rPr>
        <w:t>按关键字过滤，可暂不支持</w:t>
      </w:r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暂不支持</w:t>
      </w:r>
    </w:p>
    <w:p w:rsidR="00902542" w:rsidRPr="00902542" w:rsidRDefault="00902542" w:rsidP="00902542">
      <w:proofErr w:type="spellStart"/>
      <w:r w:rsidRPr="00902542">
        <w:t>startTime</w:t>
      </w:r>
      <w:proofErr w:type="spellEnd"/>
      <w:r w:rsidRPr="00902542">
        <w:t xml:space="preserve">: </w:t>
      </w:r>
      <w:proofErr w:type="spellStart"/>
      <w:r w:rsidRPr="00902542">
        <w:t>yyyy</w:t>
      </w:r>
      <w:proofErr w:type="spellEnd"/>
      <w:r w:rsidRPr="00902542">
        <w:t>-MM-</w:t>
      </w:r>
      <w:proofErr w:type="spellStart"/>
      <w:r w:rsidRPr="00902542">
        <w:t>dd</w:t>
      </w:r>
      <w:proofErr w:type="spellEnd"/>
      <w:r w:rsidRPr="00902542">
        <w:rPr>
          <w:rFonts w:hint="eastAsia"/>
        </w:rPr>
        <w:t>，</w:t>
      </w:r>
      <w:r w:rsidRPr="00902542">
        <w:t>included</w:t>
      </w:r>
      <w:r w:rsidRPr="00902542">
        <w:rPr>
          <w:rFonts w:hint="eastAsia"/>
        </w:rPr>
        <w:t>，可选</w:t>
      </w:r>
    </w:p>
    <w:p w:rsidR="00902542" w:rsidRPr="00902542" w:rsidRDefault="00902542" w:rsidP="00902542">
      <w:proofErr w:type="spellStart"/>
      <w:r w:rsidRPr="00902542">
        <w:t>endTime</w:t>
      </w:r>
      <w:proofErr w:type="spellEnd"/>
      <w:r w:rsidRPr="00902542">
        <w:t xml:space="preserve">: </w:t>
      </w:r>
      <w:proofErr w:type="spellStart"/>
      <w:r w:rsidRPr="00902542">
        <w:t>yyyy</w:t>
      </w:r>
      <w:proofErr w:type="spellEnd"/>
      <w:r w:rsidRPr="00902542">
        <w:t>-MM-</w:t>
      </w:r>
      <w:proofErr w:type="spellStart"/>
      <w:r w:rsidRPr="00902542">
        <w:t>dd</w:t>
      </w:r>
      <w:proofErr w:type="spellEnd"/>
      <w:r w:rsidRPr="00902542">
        <w:t>, excluded</w:t>
      </w:r>
      <w:r w:rsidRPr="00902542">
        <w:rPr>
          <w:rFonts w:hint="eastAsia"/>
        </w:rPr>
        <w:t>，可选</w:t>
      </w:r>
    </w:p>
    <w:p w:rsidR="000834D4" w:rsidRDefault="000834D4" w:rsidP="000834D4"/>
    <w:p w:rsidR="000834D4" w:rsidRDefault="000834D4" w:rsidP="000834D4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0834D4" w:rsidRPr="00902542" w:rsidRDefault="000834D4" w:rsidP="000834D4">
      <w:r w:rsidRPr="00902542">
        <w:t>{</w:t>
      </w:r>
    </w:p>
    <w:p w:rsidR="000834D4" w:rsidRPr="00902542" w:rsidRDefault="000834D4" w:rsidP="000834D4">
      <w:r w:rsidRPr="00902542">
        <w:t xml:space="preserve">    "</w:t>
      </w:r>
      <w:proofErr w:type="spellStart"/>
      <w:r w:rsidRPr="00902542">
        <w:t>totalRecords</w:t>
      </w:r>
      <w:proofErr w:type="spellEnd"/>
      <w:r w:rsidRPr="00902542">
        <w:t>": 2,</w:t>
      </w:r>
    </w:p>
    <w:p w:rsidR="000834D4" w:rsidRPr="00902542" w:rsidRDefault="000834D4" w:rsidP="000834D4">
      <w:r w:rsidRPr="00902542">
        <w:t xml:space="preserve">    "</w:t>
      </w:r>
      <w:proofErr w:type="spellStart"/>
      <w:r w:rsidRPr="00902542">
        <w:t>alarmsList</w:t>
      </w:r>
      <w:proofErr w:type="spellEnd"/>
      <w:r w:rsidRPr="00902542">
        <w:t>": [</w:t>
      </w:r>
    </w:p>
    <w:p w:rsidR="000834D4" w:rsidRPr="00902542" w:rsidRDefault="000834D4" w:rsidP="000834D4">
      <w:r w:rsidRPr="00902542">
        <w:t xml:space="preserve">        {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siteId</w:t>
      </w:r>
      <w:proofErr w:type="spellEnd"/>
      <w:r w:rsidRPr="00902542">
        <w:t>": 10,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siteName</w:t>
      </w:r>
      <w:proofErr w:type="spellEnd"/>
      <w:r w:rsidRPr="00902542">
        <w:t>": "K0109",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signalName</w:t>
      </w:r>
      <w:proofErr w:type="spellEnd"/>
      <w:r w:rsidRPr="00902542">
        <w:t>": "Comm. Failure alarm",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samplingData</w:t>
      </w:r>
      <w:proofErr w:type="spellEnd"/>
      <w:r w:rsidRPr="00902542">
        <w:t>": "0",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samplingTime</w:t>
      </w:r>
      <w:proofErr w:type="spellEnd"/>
      <w:r w:rsidRPr="00902542">
        <w:t>": "2015-06-26 18:49:07.447",</w:t>
      </w:r>
    </w:p>
    <w:p w:rsidR="000834D4" w:rsidRPr="00902542" w:rsidRDefault="000834D4" w:rsidP="000834D4">
      <w:r w:rsidRPr="00902542">
        <w:t xml:space="preserve">            "warning": "No"</w:t>
      </w:r>
    </w:p>
    <w:p w:rsidR="000834D4" w:rsidRPr="00902542" w:rsidRDefault="000834D4" w:rsidP="000834D4">
      <w:r w:rsidRPr="00902542">
        <w:t xml:space="preserve">        },</w:t>
      </w:r>
    </w:p>
    <w:p w:rsidR="000834D4" w:rsidRPr="00902542" w:rsidRDefault="000834D4" w:rsidP="000834D4">
      <w:r w:rsidRPr="00902542">
        <w:t xml:space="preserve">        {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siteId</w:t>
      </w:r>
      <w:proofErr w:type="spellEnd"/>
      <w:r w:rsidRPr="00902542">
        <w:t>": 10,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siteName</w:t>
      </w:r>
      <w:proofErr w:type="spellEnd"/>
      <w:r w:rsidRPr="00902542">
        <w:t>": "KI0196",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signalName</w:t>
      </w:r>
      <w:proofErr w:type="spellEnd"/>
      <w:r w:rsidRPr="00902542">
        <w:t>": "Comm. Failure alarm",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samplingData</w:t>
      </w:r>
      <w:proofErr w:type="spellEnd"/>
      <w:r w:rsidRPr="00902542">
        <w:t>": "0",</w:t>
      </w:r>
    </w:p>
    <w:p w:rsidR="000834D4" w:rsidRPr="00902542" w:rsidRDefault="000834D4" w:rsidP="000834D4">
      <w:r w:rsidRPr="00902542">
        <w:t xml:space="preserve">            "</w:t>
      </w:r>
      <w:proofErr w:type="spellStart"/>
      <w:r w:rsidRPr="00902542">
        <w:t>samplingTime</w:t>
      </w:r>
      <w:proofErr w:type="spellEnd"/>
      <w:r w:rsidRPr="00902542">
        <w:t>": "2015-06-26 18:49:07.447",</w:t>
      </w:r>
    </w:p>
    <w:p w:rsidR="000834D4" w:rsidRPr="00902542" w:rsidRDefault="000834D4" w:rsidP="000834D4">
      <w:r w:rsidRPr="00902542">
        <w:t xml:space="preserve">            "warning": "No"</w:t>
      </w:r>
    </w:p>
    <w:p w:rsidR="000834D4" w:rsidRPr="00902542" w:rsidRDefault="000834D4" w:rsidP="000834D4">
      <w:r w:rsidRPr="00902542">
        <w:t xml:space="preserve">        }</w:t>
      </w:r>
    </w:p>
    <w:p w:rsidR="000834D4" w:rsidRPr="00902542" w:rsidRDefault="000834D4" w:rsidP="000834D4">
      <w:r w:rsidRPr="00902542">
        <w:t xml:space="preserve">    ]</w:t>
      </w:r>
    </w:p>
    <w:p w:rsidR="000834D4" w:rsidRPr="00902542" w:rsidRDefault="000834D4" w:rsidP="000834D4">
      <w:r w:rsidRPr="00902542">
        <w:t>}</w:t>
      </w:r>
    </w:p>
    <w:p w:rsidR="000834D4" w:rsidRPr="000834D4" w:rsidRDefault="000834D4" w:rsidP="000834D4"/>
    <w:p w:rsidR="00062490" w:rsidRDefault="00062490" w:rsidP="00373A56">
      <w:pPr>
        <w:pStyle w:val="1"/>
        <w:numPr>
          <w:ilvl w:val="0"/>
          <w:numId w:val="2"/>
        </w:numPr>
      </w:pPr>
      <w:r>
        <w:rPr>
          <w:rFonts w:hint="eastAsia"/>
        </w:rPr>
        <w:t>历史告警导出</w:t>
      </w:r>
    </w:p>
    <w:p w:rsidR="00062490" w:rsidRDefault="00062490" w:rsidP="00062490">
      <w:r w:rsidRPr="00FA6CD8">
        <w:rPr>
          <w:b/>
        </w:rPr>
        <w:t>Request</w:t>
      </w:r>
      <w:r>
        <w:t xml:space="preserve">: </w:t>
      </w:r>
    </w:p>
    <w:p w:rsidR="00062490" w:rsidRDefault="00062490" w:rsidP="00062490">
      <w:pPr>
        <w:rPr>
          <w:rFonts w:hint="eastAsia"/>
          <w:szCs w:val="20"/>
        </w:rPr>
      </w:pPr>
      <w:r>
        <w:t>GET /</w:t>
      </w:r>
      <w:r w:rsidRPr="00373A56">
        <w:t xml:space="preserve"> </w:t>
      </w:r>
      <w:proofErr w:type="spellStart"/>
      <w:r>
        <w:rPr>
          <w:rFonts w:hint="eastAsia"/>
        </w:rPr>
        <w:t>exportH</w:t>
      </w:r>
      <w:r>
        <w:t>is</w:t>
      </w:r>
      <w:r>
        <w:rPr>
          <w:rFonts w:hint="eastAsia"/>
        </w:rPr>
        <w:t>A</w:t>
      </w:r>
      <w:r>
        <w:t>larms</w:t>
      </w:r>
      <w:proofErr w:type="spellEnd"/>
      <w:r>
        <w:rPr>
          <w:szCs w:val="20"/>
        </w:rPr>
        <w:t xml:space="preserve"> </w:t>
      </w:r>
    </w:p>
    <w:p w:rsidR="00282B62" w:rsidRDefault="00282B62" w:rsidP="00062490">
      <w:bookmarkStart w:id="0" w:name="_GoBack"/>
      <w:bookmarkEnd w:id="0"/>
    </w:p>
    <w:p w:rsidR="00062490" w:rsidRPr="00902542" w:rsidRDefault="00062490" w:rsidP="00062490">
      <w:r w:rsidRPr="00FA6CD8">
        <w:rPr>
          <w:b/>
        </w:rPr>
        <w:t>Parameters</w:t>
      </w:r>
      <w:r>
        <w:t>:</w:t>
      </w:r>
    </w:p>
    <w:p w:rsidR="00062490" w:rsidRPr="00902542" w:rsidRDefault="00062490" w:rsidP="00062490">
      <w:r w:rsidRPr="00902542">
        <w:lastRenderedPageBreak/>
        <w:t>order: null //</w:t>
      </w:r>
      <w:r w:rsidRPr="00902542">
        <w:rPr>
          <w:rFonts w:hint="eastAsia"/>
        </w:rPr>
        <w:t>排序字段，可暂不支持</w:t>
      </w:r>
      <w:r w:rsidRPr="00902542">
        <w:t xml:space="preserve">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支持</w:t>
      </w:r>
      <w:proofErr w:type="spellStart"/>
      <w:r w:rsidRPr="00902542">
        <w:t>alarmsList</w:t>
      </w:r>
      <w:proofErr w:type="spellEnd"/>
      <w:r w:rsidRPr="00902542">
        <w:rPr>
          <w:rFonts w:hint="eastAsia"/>
        </w:rPr>
        <w:t>中所有字段名称，缺省</w:t>
      </w:r>
      <w:proofErr w:type="spellStart"/>
      <w:r w:rsidRPr="00902542">
        <w:t>SimplingTime</w:t>
      </w:r>
      <w:proofErr w:type="spellEnd"/>
    </w:p>
    <w:p w:rsidR="00062490" w:rsidRPr="00902542" w:rsidRDefault="00062490" w:rsidP="00062490">
      <w:r w:rsidRPr="00902542">
        <w:t xml:space="preserve">direction: </w:t>
      </w:r>
      <w:proofErr w:type="spellStart"/>
      <w:r w:rsidRPr="00902542">
        <w:t>desc</w:t>
      </w:r>
      <w:proofErr w:type="spellEnd"/>
      <w:r w:rsidRPr="00902542">
        <w:t xml:space="preserve"> | </w:t>
      </w:r>
      <w:proofErr w:type="spellStart"/>
      <w:r w:rsidRPr="00902542">
        <w:t>asc</w:t>
      </w:r>
      <w:proofErr w:type="spellEnd"/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增加一个排序方式，降序或升序，缺省降序</w:t>
      </w:r>
    </w:p>
    <w:p w:rsidR="00062490" w:rsidRPr="00902542" w:rsidRDefault="00062490" w:rsidP="00062490">
      <w:r w:rsidRPr="00902542">
        <w:t>status: 'fatal' //</w:t>
      </w:r>
      <w:r w:rsidRPr="00902542">
        <w:rPr>
          <w:rFonts w:hint="eastAsia"/>
        </w:rPr>
        <w:t>按状态查询，无参数或无值为查询全部</w:t>
      </w:r>
    </w:p>
    <w:p w:rsidR="00062490" w:rsidRPr="00902542" w:rsidRDefault="00062490" w:rsidP="00062490">
      <w:proofErr w:type="spellStart"/>
      <w:r w:rsidRPr="00902542">
        <w:t>siteId</w:t>
      </w:r>
      <w:proofErr w:type="spellEnd"/>
      <w:r w:rsidRPr="00902542">
        <w:t>: 213 //</w:t>
      </w:r>
      <w:r w:rsidRPr="00902542">
        <w:rPr>
          <w:rFonts w:hint="eastAsia"/>
        </w:rPr>
        <w:t>查询指定站点，无参数或无值为全部站点</w:t>
      </w:r>
    </w:p>
    <w:p w:rsidR="00062490" w:rsidRPr="00902542" w:rsidRDefault="00062490" w:rsidP="00062490">
      <w:proofErr w:type="spellStart"/>
      <w:r w:rsidRPr="00902542">
        <w:t>areaId</w:t>
      </w:r>
      <w:proofErr w:type="spellEnd"/>
      <w:r w:rsidRPr="00902542">
        <w:t>: 11 //</w:t>
      </w:r>
      <w:r w:rsidRPr="00902542">
        <w:rPr>
          <w:rFonts w:hint="eastAsia"/>
        </w:rPr>
        <w:t>查询指定区域，无参数或无值为所有区域；但指定</w:t>
      </w:r>
      <w:proofErr w:type="spellStart"/>
      <w:r w:rsidRPr="00902542">
        <w:t>siteId</w:t>
      </w:r>
      <w:proofErr w:type="spellEnd"/>
      <w:r w:rsidRPr="00902542">
        <w:rPr>
          <w:rFonts w:hint="eastAsia"/>
        </w:rPr>
        <w:t>时忽略此参数</w:t>
      </w:r>
    </w:p>
    <w:p w:rsidR="00062490" w:rsidRPr="00902542" w:rsidRDefault="00062490" w:rsidP="00062490">
      <w:r w:rsidRPr="00902542">
        <w:t>keyword: '</w:t>
      </w:r>
      <w:proofErr w:type="spellStart"/>
      <w:r w:rsidRPr="00902542">
        <w:t>asfd</w:t>
      </w:r>
      <w:proofErr w:type="spellEnd"/>
      <w:r w:rsidRPr="00902542">
        <w:t>' //</w:t>
      </w:r>
      <w:r w:rsidRPr="00902542">
        <w:rPr>
          <w:rFonts w:hint="eastAsia"/>
        </w:rPr>
        <w:t>按关键字过滤，可暂不支持</w:t>
      </w:r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暂不支持</w:t>
      </w:r>
    </w:p>
    <w:p w:rsidR="00062490" w:rsidRPr="00902542" w:rsidRDefault="00062490" w:rsidP="00062490">
      <w:proofErr w:type="spellStart"/>
      <w:r w:rsidRPr="00902542">
        <w:t>startTime</w:t>
      </w:r>
      <w:proofErr w:type="spellEnd"/>
      <w:r w:rsidRPr="00902542">
        <w:t xml:space="preserve">: </w:t>
      </w:r>
      <w:proofErr w:type="spellStart"/>
      <w:r w:rsidRPr="00902542">
        <w:t>yyyy</w:t>
      </w:r>
      <w:proofErr w:type="spellEnd"/>
      <w:r w:rsidRPr="00902542">
        <w:t>-MM-</w:t>
      </w:r>
      <w:proofErr w:type="spellStart"/>
      <w:r w:rsidRPr="00902542">
        <w:t>dd</w:t>
      </w:r>
      <w:proofErr w:type="spellEnd"/>
      <w:r w:rsidRPr="00902542">
        <w:rPr>
          <w:rFonts w:hint="eastAsia"/>
        </w:rPr>
        <w:t>，</w:t>
      </w:r>
      <w:r w:rsidRPr="00902542">
        <w:t>included</w:t>
      </w:r>
      <w:r w:rsidRPr="00902542">
        <w:rPr>
          <w:rFonts w:hint="eastAsia"/>
        </w:rPr>
        <w:t>，可选</w:t>
      </w:r>
    </w:p>
    <w:p w:rsidR="00062490" w:rsidRPr="00902542" w:rsidRDefault="00062490" w:rsidP="00062490">
      <w:proofErr w:type="spellStart"/>
      <w:r w:rsidRPr="00902542">
        <w:t>endTime</w:t>
      </w:r>
      <w:proofErr w:type="spellEnd"/>
      <w:r w:rsidRPr="00902542">
        <w:t xml:space="preserve">: </w:t>
      </w:r>
      <w:proofErr w:type="spellStart"/>
      <w:r w:rsidRPr="00902542">
        <w:t>yyyy</w:t>
      </w:r>
      <w:proofErr w:type="spellEnd"/>
      <w:r w:rsidRPr="00902542">
        <w:t>-MM-</w:t>
      </w:r>
      <w:proofErr w:type="spellStart"/>
      <w:r w:rsidRPr="00902542">
        <w:t>dd</w:t>
      </w:r>
      <w:proofErr w:type="spellEnd"/>
      <w:r w:rsidRPr="00902542">
        <w:t>, excluded</w:t>
      </w:r>
      <w:r w:rsidRPr="00902542">
        <w:rPr>
          <w:rFonts w:hint="eastAsia"/>
        </w:rPr>
        <w:t>，可选</w:t>
      </w:r>
    </w:p>
    <w:p w:rsidR="00062490" w:rsidRDefault="00062490" w:rsidP="00062490"/>
    <w:p w:rsidR="00062490" w:rsidRDefault="00062490" w:rsidP="00062490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062490" w:rsidRDefault="00062490" w:rsidP="00062490">
      <w:r>
        <w:rPr>
          <w:rFonts w:hint="eastAsia"/>
        </w:rPr>
        <w:t>Excel file stream.</w:t>
      </w:r>
    </w:p>
    <w:p w:rsidR="00062490" w:rsidRPr="00062490" w:rsidRDefault="00062490" w:rsidP="00062490"/>
    <w:p w:rsidR="008D3055" w:rsidRPr="008414F8" w:rsidRDefault="00373A56" w:rsidP="00373A56">
      <w:pPr>
        <w:pStyle w:val="1"/>
        <w:numPr>
          <w:ilvl w:val="0"/>
          <w:numId w:val="2"/>
        </w:numPr>
      </w:pPr>
      <w:r w:rsidRPr="008414F8">
        <w:rPr>
          <w:rFonts w:hint="eastAsia"/>
        </w:rPr>
        <w:t>告警查询</w:t>
      </w:r>
    </w:p>
    <w:p w:rsidR="008D3055" w:rsidRDefault="008D3055" w:rsidP="009622AF">
      <w:r w:rsidRPr="00FA6CD8">
        <w:rPr>
          <w:b/>
        </w:rPr>
        <w:t>Request</w:t>
      </w:r>
      <w:r>
        <w:t xml:space="preserve">: </w:t>
      </w:r>
    </w:p>
    <w:p w:rsidR="008D3055" w:rsidRDefault="008D3055" w:rsidP="009622AF">
      <w:r>
        <w:t xml:space="preserve">GET /alarms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实时告警查询</w:t>
      </w:r>
    </w:p>
    <w:p w:rsidR="008D3055" w:rsidRDefault="008D3055" w:rsidP="009622AF"/>
    <w:p w:rsidR="008D3055" w:rsidRDefault="008D3055" w:rsidP="009622AF">
      <w:r w:rsidRPr="00FA6CD8">
        <w:rPr>
          <w:b/>
        </w:rPr>
        <w:t>Parameters</w:t>
      </w:r>
      <w:r>
        <w:t>:</w:t>
      </w:r>
    </w:p>
    <w:p w:rsidR="008D3055" w:rsidRDefault="008D3055" w:rsidP="009622AF">
      <w:r>
        <w:t xml:space="preserve">start: </w:t>
      </w:r>
      <w:r w:rsidR="00902542">
        <w:rPr>
          <w:rFonts w:hint="eastAsia"/>
        </w:rPr>
        <w:t>1</w:t>
      </w:r>
      <w:r>
        <w:t xml:space="preserve"> //</w:t>
      </w:r>
      <w:r>
        <w:rPr>
          <w:rFonts w:hint="eastAsia"/>
        </w:rPr>
        <w:t>起始记录</w:t>
      </w:r>
    </w:p>
    <w:p w:rsidR="008D3055" w:rsidRDefault="008D3055" w:rsidP="009622AF">
      <w:proofErr w:type="spellStart"/>
      <w:r>
        <w:t>amout</w:t>
      </w:r>
      <w:proofErr w:type="spellEnd"/>
      <w:r>
        <w:t>: 20 //</w:t>
      </w:r>
      <w:r>
        <w:rPr>
          <w:rFonts w:hint="eastAsia"/>
        </w:rPr>
        <w:t>数量条数</w:t>
      </w:r>
    </w:p>
    <w:p w:rsidR="008D3055" w:rsidRDefault="008D3055" w:rsidP="009622AF">
      <w:r>
        <w:t>order: null //</w:t>
      </w:r>
      <w:r>
        <w:rPr>
          <w:rFonts w:hint="eastAsia"/>
        </w:rPr>
        <w:t>排序字段，可暂不支持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proofErr w:type="spellStart"/>
      <w:r>
        <w:t>alarmsList</w:t>
      </w:r>
      <w:proofErr w:type="spellEnd"/>
      <w:r>
        <w:rPr>
          <w:rFonts w:hint="eastAsia"/>
        </w:rPr>
        <w:t>中所有字段名称，缺省</w:t>
      </w:r>
      <w:proofErr w:type="spellStart"/>
      <w:r>
        <w:t>SimplingTime</w:t>
      </w:r>
      <w:proofErr w:type="spellEnd"/>
    </w:p>
    <w:p w:rsidR="008D3055" w:rsidRDefault="008D3055" w:rsidP="009622AF">
      <w:r>
        <w:t xml:space="preserve">direction: </w:t>
      </w:r>
      <w:proofErr w:type="spellStart"/>
      <w:r>
        <w:t>desc</w:t>
      </w:r>
      <w:proofErr w:type="spellEnd"/>
      <w:r>
        <w:t xml:space="preserve"> | </w:t>
      </w:r>
      <w:proofErr w:type="spellStart"/>
      <w:r>
        <w:t>asc</w:t>
      </w:r>
      <w:proofErr w:type="spellEnd"/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增加一个排序方式，降序或升序，缺省降序</w:t>
      </w:r>
    </w:p>
    <w:p w:rsidR="008D3055" w:rsidRDefault="008D3055" w:rsidP="009622AF">
      <w:r>
        <w:t>status: 'fatal' //</w:t>
      </w:r>
      <w:r>
        <w:rPr>
          <w:rFonts w:hint="eastAsia"/>
        </w:rPr>
        <w:t>按状态查询，无为查询全部</w:t>
      </w:r>
    </w:p>
    <w:p w:rsidR="008D3055" w:rsidRDefault="008D3055" w:rsidP="009622AF">
      <w:proofErr w:type="spellStart"/>
      <w:r>
        <w:t>siteId</w:t>
      </w:r>
      <w:proofErr w:type="spellEnd"/>
      <w:r>
        <w:t>: 213 //</w:t>
      </w:r>
      <w:r>
        <w:rPr>
          <w:rFonts w:hint="eastAsia"/>
        </w:rPr>
        <w:t>查询指定站点，无为全部站点</w:t>
      </w:r>
    </w:p>
    <w:p w:rsidR="008D3055" w:rsidRDefault="008D3055" w:rsidP="009622AF">
      <w:proofErr w:type="spellStart"/>
      <w:r>
        <w:t>areaid</w:t>
      </w:r>
      <w:proofErr w:type="spellEnd"/>
      <w:r>
        <w:t>: 11 //</w:t>
      </w:r>
      <w:r>
        <w:rPr>
          <w:rFonts w:hint="eastAsia"/>
        </w:rPr>
        <w:t>查询指定区域，无为所有区域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改为</w:t>
      </w:r>
      <w:proofErr w:type="spellStart"/>
      <w:r>
        <w:t>areaId</w:t>
      </w:r>
      <w:proofErr w:type="spellEnd"/>
      <w:r>
        <w:rPr>
          <w:rFonts w:hint="eastAsia"/>
        </w:rPr>
        <w:t>，指定</w:t>
      </w:r>
      <w:proofErr w:type="spellStart"/>
      <w:r>
        <w:t>siteId</w:t>
      </w:r>
      <w:proofErr w:type="spellEnd"/>
      <w:r>
        <w:rPr>
          <w:rFonts w:hint="eastAsia"/>
        </w:rPr>
        <w:t>时忽略</w:t>
      </w:r>
    </w:p>
    <w:p w:rsidR="008D3055" w:rsidRDefault="008D3055" w:rsidP="009622AF">
      <w:r>
        <w:t>keyword: '</w:t>
      </w:r>
      <w:proofErr w:type="spellStart"/>
      <w:r>
        <w:t>asfd</w:t>
      </w:r>
      <w:proofErr w:type="spellEnd"/>
      <w:r>
        <w:t>' //</w:t>
      </w:r>
      <w:r>
        <w:rPr>
          <w:rFonts w:hint="eastAsia"/>
        </w:rPr>
        <w:t>按关键字过滤，可暂不支持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暂不支持</w:t>
      </w:r>
    </w:p>
    <w:p w:rsidR="008D3055" w:rsidRDefault="008D3055" w:rsidP="009622AF"/>
    <w:p w:rsidR="008D3055" w:rsidRDefault="008D3055" w:rsidP="009622AF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8D3055" w:rsidRPr="00902542" w:rsidRDefault="008D3055" w:rsidP="00FA4CCB">
      <w:r w:rsidRPr="00902542">
        <w:t>{</w:t>
      </w:r>
    </w:p>
    <w:p w:rsidR="008D3055" w:rsidRPr="00902542" w:rsidRDefault="008D3055" w:rsidP="00FA4CCB">
      <w:r w:rsidRPr="00902542">
        <w:t xml:space="preserve">    "</w:t>
      </w:r>
      <w:proofErr w:type="spellStart"/>
      <w:r w:rsidRPr="00902542">
        <w:t>totalRecords</w:t>
      </w:r>
      <w:proofErr w:type="spellEnd"/>
      <w:r w:rsidRPr="00902542">
        <w:t>": 2,</w:t>
      </w:r>
    </w:p>
    <w:p w:rsidR="008D3055" w:rsidRPr="00902542" w:rsidRDefault="008D3055" w:rsidP="00FA4CCB">
      <w:r w:rsidRPr="00902542">
        <w:t xml:space="preserve">    "</w:t>
      </w:r>
      <w:proofErr w:type="spellStart"/>
      <w:r w:rsidRPr="00902542">
        <w:t>alarmsList</w:t>
      </w:r>
      <w:proofErr w:type="spellEnd"/>
      <w:r w:rsidRPr="00902542">
        <w:t>": [</w:t>
      </w:r>
    </w:p>
    <w:p w:rsidR="008D3055" w:rsidRPr="00902542" w:rsidRDefault="008D3055" w:rsidP="00FA4CCB">
      <w:r w:rsidRPr="00902542">
        <w:t xml:space="preserve">        {</w:t>
      </w:r>
    </w:p>
    <w:p w:rsidR="008D3055" w:rsidRPr="00902542" w:rsidRDefault="008D3055" w:rsidP="00FA4CCB">
      <w:r w:rsidRPr="00902542">
        <w:t xml:space="preserve">            "</w:t>
      </w:r>
      <w:proofErr w:type="spellStart"/>
      <w:r w:rsidRPr="00902542">
        <w:t>siteId</w:t>
      </w:r>
      <w:proofErr w:type="spellEnd"/>
      <w:r w:rsidRPr="00902542">
        <w:t>": 10,</w:t>
      </w:r>
    </w:p>
    <w:p w:rsidR="008D3055" w:rsidRPr="00902542" w:rsidRDefault="008D3055" w:rsidP="00FA4CCB">
      <w:r w:rsidRPr="00902542">
        <w:t xml:space="preserve">            "</w:t>
      </w:r>
      <w:proofErr w:type="spellStart"/>
      <w:r w:rsidRPr="00902542">
        <w:t>siteName</w:t>
      </w:r>
      <w:proofErr w:type="spellEnd"/>
      <w:r w:rsidRPr="00902542">
        <w:t>": "K0109",</w:t>
      </w:r>
    </w:p>
    <w:p w:rsidR="008D3055" w:rsidRPr="00902542" w:rsidRDefault="008D3055" w:rsidP="00FA4CCB">
      <w:r w:rsidRPr="00902542">
        <w:t xml:space="preserve">            "</w:t>
      </w:r>
      <w:proofErr w:type="spellStart"/>
      <w:r w:rsidRPr="00902542">
        <w:t>signalName</w:t>
      </w:r>
      <w:proofErr w:type="spellEnd"/>
      <w:r w:rsidRPr="00902542">
        <w:t>": "Comm. Failure alarm",</w:t>
      </w:r>
    </w:p>
    <w:p w:rsidR="008D3055" w:rsidRPr="00902542" w:rsidRDefault="008D3055" w:rsidP="00FA4CCB">
      <w:r w:rsidRPr="00902542">
        <w:t xml:space="preserve">            "</w:t>
      </w:r>
      <w:proofErr w:type="spellStart"/>
      <w:r w:rsidRPr="00902542">
        <w:t>samplingData</w:t>
      </w:r>
      <w:proofErr w:type="spellEnd"/>
      <w:r w:rsidRPr="00902542">
        <w:t>": "0",</w:t>
      </w:r>
    </w:p>
    <w:p w:rsidR="008D3055" w:rsidRPr="00902542" w:rsidRDefault="008D3055" w:rsidP="00FA4CCB">
      <w:r w:rsidRPr="00902542">
        <w:t xml:space="preserve">            "</w:t>
      </w:r>
      <w:proofErr w:type="spellStart"/>
      <w:proofErr w:type="gramStart"/>
      <w:r w:rsidR="00F35BF4">
        <w:rPr>
          <w:rFonts w:hint="eastAsia"/>
        </w:rPr>
        <w:t>start</w:t>
      </w:r>
      <w:r w:rsidRPr="00902542">
        <w:t>Time</w:t>
      </w:r>
      <w:proofErr w:type="spellEnd"/>
      <w:proofErr w:type="gramEnd"/>
      <w:r w:rsidRPr="00902542">
        <w:t>": "2015-06-26 18:49:07.447",</w:t>
      </w:r>
    </w:p>
    <w:p w:rsidR="008D3055" w:rsidRPr="00902542" w:rsidRDefault="008D3055" w:rsidP="00FA4CCB">
      <w:r w:rsidRPr="00902542">
        <w:t xml:space="preserve">            "</w:t>
      </w:r>
      <w:proofErr w:type="gramStart"/>
      <w:r w:rsidR="00F35BF4">
        <w:rPr>
          <w:rFonts w:hint="eastAsia"/>
        </w:rPr>
        <w:t>severity</w:t>
      </w:r>
      <w:proofErr w:type="gramEnd"/>
      <w:r w:rsidRPr="00902542">
        <w:t>": "</w:t>
      </w:r>
      <w:r w:rsidR="00F35BF4">
        <w:rPr>
          <w:rFonts w:hint="eastAsia"/>
        </w:rPr>
        <w:t>Fatal</w:t>
      </w:r>
      <w:r w:rsidRPr="00902542">
        <w:t>"</w:t>
      </w:r>
    </w:p>
    <w:p w:rsidR="008D3055" w:rsidRPr="00902542" w:rsidRDefault="008D3055" w:rsidP="00FA4CCB">
      <w:r w:rsidRPr="00902542">
        <w:t xml:space="preserve">        },</w:t>
      </w:r>
    </w:p>
    <w:p w:rsidR="008D3055" w:rsidRPr="00902542" w:rsidRDefault="008D3055" w:rsidP="00FA4CCB">
      <w:r w:rsidRPr="00902542">
        <w:t xml:space="preserve">        {</w:t>
      </w:r>
    </w:p>
    <w:p w:rsidR="008D3055" w:rsidRPr="00902542" w:rsidRDefault="008D3055" w:rsidP="00FA4CCB">
      <w:r w:rsidRPr="00902542">
        <w:t xml:space="preserve">            "</w:t>
      </w:r>
      <w:proofErr w:type="spellStart"/>
      <w:r w:rsidRPr="00902542">
        <w:t>siteId</w:t>
      </w:r>
      <w:proofErr w:type="spellEnd"/>
      <w:r w:rsidRPr="00902542">
        <w:t>": 10,</w:t>
      </w:r>
    </w:p>
    <w:p w:rsidR="008D3055" w:rsidRPr="00902542" w:rsidRDefault="008D3055" w:rsidP="00FA4CCB">
      <w:r w:rsidRPr="00902542">
        <w:t xml:space="preserve">            "</w:t>
      </w:r>
      <w:proofErr w:type="spellStart"/>
      <w:r w:rsidRPr="00902542">
        <w:t>siteName</w:t>
      </w:r>
      <w:proofErr w:type="spellEnd"/>
      <w:r w:rsidRPr="00902542">
        <w:t>": "KI0196",</w:t>
      </w:r>
    </w:p>
    <w:p w:rsidR="008D3055" w:rsidRPr="00902542" w:rsidRDefault="008D3055" w:rsidP="00FA4CCB">
      <w:r w:rsidRPr="00902542">
        <w:lastRenderedPageBreak/>
        <w:t xml:space="preserve">            "</w:t>
      </w:r>
      <w:proofErr w:type="spellStart"/>
      <w:r w:rsidRPr="00902542">
        <w:t>signalName</w:t>
      </w:r>
      <w:proofErr w:type="spellEnd"/>
      <w:r w:rsidRPr="00902542">
        <w:t>": "Comm. Failure alarm",</w:t>
      </w:r>
    </w:p>
    <w:p w:rsidR="008D3055" w:rsidRPr="00902542" w:rsidRDefault="008D3055" w:rsidP="00FA4CCB">
      <w:r w:rsidRPr="00902542">
        <w:t xml:space="preserve">            </w:t>
      </w:r>
      <w:proofErr w:type="gramStart"/>
      <w:r w:rsidRPr="00902542">
        <w:t>"</w:t>
      </w:r>
      <w:r w:rsidR="00F35BF4" w:rsidRPr="00F35BF4">
        <w:t xml:space="preserve"> </w:t>
      </w:r>
      <w:proofErr w:type="spellStart"/>
      <w:r w:rsidR="00F35BF4" w:rsidRPr="00902542">
        <w:t>samplingData</w:t>
      </w:r>
      <w:proofErr w:type="spellEnd"/>
      <w:proofErr w:type="gramEnd"/>
      <w:r w:rsidRPr="00902542">
        <w:t>": "0",</w:t>
      </w:r>
    </w:p>
    <w:p w:rsidR="008D3055" w:rsidRPr="00902542" w:rsidRDefault="008D3055" w:rsidP="00FA4CCB">
      <w:r w:rsidRPr="00902542">
        <w:t xml:space="preserve">            </w:t>
      </w:r>
      <w:proofErr w:type="gramStart"/>
      <w:r w:rsidRPr="00902542">
        <w:t>"</w:t>
      </w:r>
      <w:r w:rsidR="00F35BF4" w:rsidRPr="00F35BF4">
        <w:rPr>
          <w:rFonts w:hint="eastAsia"/>
        </w:rPr>
        <w:t xml:space="preserve"> </w:t>
      </w:r>
      <w:proofErr w:type="spellStart"/>
      <w:r w:rsidR="00F35BF4">
        <w:rPr>
          <w:rFonts w:hint="eastAsia"/>
        </w:rPr>
        <w:t>start</w:t>
      </w:r>
      <w:r w:rsidR="00F35BF4" w:rsidRPr="00902542">
        <w:t>Time</w:t>
      </w:r>
      <w:proofErr w:type="spellEnd"/>
      <w:proofErr w:type="gramEnd"/>
      <w:r w:rsidRPr="00902542">
        <w:t>": "2015-06-26 18:49:07.447",</w:t>
      </w:r>
    </w:p>
    <w:p w:rsidR="008D3055" w:rsidRPr="00902542" w:rsidRDefault="008D3055" w:rsidP="00FA4CCB">
      <w:r w:rsidRPr="00902542">
        <w:t xml:space="preserve">            </w:t>
      </w:r>
      <w:proofErr w:type="gramStart"/>
      <w:r w:rsidRPr="00902542">
        <w:t>"</w:t>
      </w:r>
      <w:r w:rsidR="00F35BF4" w:rsidRPr="00F35BF4">
        <w:rPr>
          <w:rFonts w:hint="eastAsia"/>
        </w:rPr>
        <w:t xml:space="preserve"> </w:t>
      </w:r>
      <w:r w:rsidR="00F35BF4">
        <w:rPr>
          <w:rFonts w:hint="eastAsia"/>
        </w:rPr>
        <w:t>severity</w:t>
      </w:r>
      <w:proofErr w:type="gramEnd"/>
      <w:r w:rsidRPr="00902542">
        <w:t>": "</w:t>
      </w:r>
      <w:r w:rsidR="00F35BF4">
        <w:rPr>
          <w:rFonts w:hint="eastAsia"/>
        </w:rPr>
        <w:t>General</w:t>
      </w:r>
      <w:r w:rsidRPr="00902542">
        <w:t>"</w:t>
      </w:r>
    </w:p>
    <w:p w:rsidR="008D3055" w:rsidRPr="00902542" w:rsidRDefault="008D3055" w:rsidP="00FA4CCB">
      <w:r w:rsidRPr="00902542">
        <w:t xml:space="preserve">        }</w:t>
      </w:r>
    </w:p>
    <w:p w:rsidR="008D3055" w:rsidRPr="00902542" w:rsidRDefault="008D3055" w:rsidP="00FA4CCB">
      <w:r w:rsidRPr="00902542">
        <w:t xml:space="preserve">    ]</w:t>
      </w:r>
    </w:p>
    <w:p w:rsidR="000834D4" w:rsidRPr="00902542" w:rsidRDefault="008D3055" w:rsidP="00B35BB4">
      <w:r w:rsidRPr="00902542"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>
        <w:rPr>
          <w:rFonts w:hint="eastAsia"/>
        </w:rPr>
        <w:t>最近</w:t>
      </w:r>
      <w:r>
        <w:t>30</w:t>
      </w:r>
      <w:r>
        <w:rPr>
          <w:rFonts w:hint="eastAsia"/>
        </w:rPr>
        <w:t>天告警统计</w:t>
      </w:r>
    </w:p>
    <w:p w:rsidR="008D3055" w:rsidRDefault="008D3055" w:rsidP="00FA6CD8">
      <w:r w:rsidRPr="00FA6CD8">
        <w:rPr>
          <w:b/>
        </w:rPr>
        <w:t>Request</w:t>
      </w:r>
      <w:r>
        <w:t xml:space="preserve">: </w:t>
      </w:r>
    </w:p>
    <w:p w:rsidR="008D3055" w:rsidRDefault="008D3055" w:rsidP="00FA6CD8">
      <w:r>
        <w:t>GET /</w:t>
      </w:r>
      <w:proofErr w:type="spellStart"/>
      <w:r>
        <w:t>alarmsStat</w:t>
      </w:r>
      <w:proofErr w:type="spellEnd"/>
    </w:p>
    <w:p w:rsidR="008D3055" w:rsidRDefault="008D3055" w:rsidP="00FA6CD8"/>
    <w:p w:rsidR="008D3055" w:rsidRDefault="008D3055" w:rsidP="00FA6CD8">
      <w:r w:rsidRPr="00FA6CD8">
        <w:rPr>
          <w:b/>
        </w:rPr>
        <w:t>Parameters</w:t>
      </w:r>
      <w:r>
        <w:t>:</w:t>
      </w:r>
    </w:p>
    <w:p w:rsidR="008D3055" w:rsidRDefault="008D3055" w:rsidP="00FA6CD8">
      <w:proofErr w:type="spellStart"/>
      <w:r w:rsidRPr="006160E7">
        <w:t>startTime</w:t>
      </w:r>
      <w:proofErr w:type="spellEnd"/>
      <w:r>
        <w:t xml:space="preserve">: </w:t>
      </w:r>
      <w:r w:rsidRPr="006160E7">
        <w:t>1436630400000</w:t>
      </w:r>
      <w:r>
        <w:t xml:space="preserve"> </w:t>
      </w:r>
      <w:r>
        <w:rPr>
          <w:rFonts w:hint="eastAsia"/>
        </w:rPr>
        <w:t>查询起始时间</w:t>
      </w:r>
    </w:p>
    <w:p w:rsidR="008D3055" w:rsidRDefault="008D3055" w:rsidP="00FA6CD8">
      <w:proofErr w:type="spellStart"/>
      <w:r w:rsidRPr="006160E7">
        <w:t>endTime</w:t>
      </w:r>
      <w:proofErr w:type="spellEnd"/>
      <w:r>
        <w:t xml:space="preserve">: </w:t>
      </w:r>
      <w:r w:rsidRPr="006160E7">
        <w:t>1439222400000</w:t>
      </w:r>
      <w:r>
        <w:t xml:space="preserve"> </w:t>
      </w:r>
      <w:r>
        <w:rPr>
          <w:rFonts w:hint="eastAsia"/>
        </w:rPr>
        <w:t>查询结束时间</w:t>
      </w:r>
    </w:p>
    <w:p w:rsidR="008D3055" w:rsidRDefault="008D3055" w:rsidP="00FA6CD8"/>
    <w:p w:rsidR="008D3055" w:rsidRDefault="008D3055" w:rsidP="00FA6CD8">
      <w:r w:rsidRPr="00FA6CD8">
        <w:rPr>
          <w:b/>
        </w:rPr>
        <w:t>Response</w:t>
      </w:r>
      <w:r>
        <w:t>:</w:t>
      </w:r>
    </w:p>
    <w:p w:rsidR="008D3055" w:rsidRDefault="008D3055" w:rsidP="006160E7">
      <w:r>
        <w:t>{</w:t>
      </w:r>
    </w:p>
    <w:p w:rsidR="008D3055" w:rsidRDefault="008D3055" w:rsidP="006160E7"/>
    <w:p w:rsidR="008D3055" w:rsidRDefault="008D3055" w:rsidP="006160E7">
      <w:r>
        <w:t xml:space="preserve">    "</w:t>
      </w:r>
      <w:proofErr w:type="spellStart"/>
      <w:r>
        <w:t>datetime</w:t>
      </w:r>
      <w:proofErr w:type="spellEnd"/>
      <w:r>
        <w:t>": [1436630400000, 1436716800000, 1436803200000, 1436889600000, 1436976000000, 1437062400000, 1437148800000],</w:t>
      </w:r>
    </w:p>
    <w:p w:rsidR="008D3055" w:rsidRDefault="008D3055" w:rsidP="006160E7">
      <w:r>
        <w:t xml:space="preserve">    "fatal": [12, 21, 10, 7, 4, 10, 22],</w:t>
      </w:r>
    </w:p>
    <w:p w:rsidR="008D3055" w:rsidRDefault="008D3055" w:rsidP="006160E7">
      <w:r>
        <w:t xml:space="preserve">    "</w:t>
      </w:r>
      <w:proofErr w:type="spellStart"/>
      <w:r>
        <w:t>ugrent</w:t>
      </w:r>
      <w:proofErr w:type="spellEnd"/>
      <w:r>
        <w:t>": [20, 30, 41, 10, 12, 9, 39],</w:t>
      </w:r>
    </w:p>
    <w:p w:rsidR="008D3055" w:rsidRDefault="008D3055" w:rsidP="006160E7">
      <w:r>
        <w:t xml:space="preserve">    "important": [5, 53, 30, 12, 23, 56, 11],</w:t>
      </w:r>
    </w:p>
    <w:p w:rsidR="008D3055" w:rsidRDefault="008D3055" w:rsidP="006160E7">
      <w:r>
        <w:t xml:space="preserve">    "general": [10, 14, 53, 30, 12, 23, 12]</w:t>
      </w:r>
    </w:p>
    <w:p w:rsidR="008D3055" w:rsidRDefault="008D3055" w:rsidP="006160E7"/>
    <w:p w:rsidR="008D3055" w:rsidRDefault="008D3055" w:rsidP="006160E7">
      <w:r>
        <w:t>}</w:t>
      </w:r>
    </w:p>
    <w:p w:rsidR="008D3055" w:rsidRPr="00907C69" w:rsidRDefault="008D3055" w:rsidP="00FB65D6">
      <w:pPr>
        <w:pStyle w:val="1"/>
        <w:numPr>
          <w:ilvl w:val="0"/>
          <w:numId w:val="2"/>
        </w:numPr>
      </w:pPr>
      <w:r>
        <w:rPr>
          <w:rFonts w:hint="eastAsia"/>
        </w:rPr>
        <w:t>登录</w:t>
      </w:r>
    </w:p>
    <w:p w:rsidR="008D3055" w:rsidRDefault="008D3055" w:rsidP="00FB65D6">
      <w:r w:rsidRPr="00FA6CD8">
        <w:rPr>
          <w:b/>
        </w:rPr>
        <w:t>Request</w:t>
      </w:r>
      <w:r>
        <w:t xml:space="preserve">: </w:t>
      </w:r>
    </w:p>
    <w:p w:rsidR="008D3055" w:rsidRDefault="008D3055" w:rsidP="00FB65D6">
      <w:r>
        <w:t>POST /login</w:t>
      </w:r>
    </w:p>
    <w:p w:rsidR="008D3055" w:rsidRDefault="008D3055" w:rsidP="00FB65D6"/>
    <w:p w:rsidR="008D3055" w:rsidRDefault="008D3055" w:rsidP="00FB65D6">
      <w:r w:rsidRPr="00FA6CD8">
        <w:rPr>
          <w:b/>
        </w:rPr>
        <w:t>Parameters</w:t>
      </w:r>
      <w:r>
        <w:t>:</w:t>
      </w:r>
    </w:p>
    <w:p w:rsidR="008D3055" w:rsidRDefault="008D3055" w:rsidP="00FB65D6">
      <w:r>
        <w:t>username: admin //</w:t>
      </w:r>
      <w:r>
        <w:rPr>
          <w:rFonts w:hint="eastAsia"/>
        </w:rPr>
        <w:t>用户名</w:t>
      </w:r>
    </w:p>
    <w:p w:rsidR="008D3055" w:rsidRDefault="008D3055" w:rsidP="00FB65D6">
      <w:r>
        <w:t xml:space="preserve">password: </w:t>
      </w:r>
      <w:proofErr w:type="spellStart"/>
      <w:r>
        <w:t>asdf</w:t>
      </w:r>
      <w:proofErr w:type="spellEnd"/>
      <w:r>
        <w:t>*963 //</w:t>
      </w:r>
      <w:r>
        <w:rPr>
          <w:rFonts w:hint="eastAsia"/>
        </w:rPr>
        <w:t>密码</w:t>
      </w:r>
    </w:p>
    <w:p w:rsidR="008D3055" w:rsidRDefault="008D3055" w:rsidP="00FB65D6"/>
    <w:p w:rsidR="008D3055" w:rsidRDefault="008D3055" w:rsidP="00FB65D6">
      <w:r w:rsidRPr="00FA6CD8">
        <w:rPr>
          <w:b/>
        </w:rPr>
        <w:t>Response</w:t>
      </w:r>
      <w:r>
        <w:t>:</w:t>
      </w:r>
    </w:p>
    <w:p w:rsidR="008D3055" w:rsidRDefault="008D3055" w:rsidP="00FB65D6">
      <w:r>
        <w:t>//</w:t>
      </w:r>
      <w:r>
        <w:rPr>
          <w:rFonts w:hint="eastAsia"/>
        </w:rPr>
        <w:t>成功</w:t>
      </w:r>
    </w:p>
    <w:p w:rsidR="008D3055" w:rsidRDefault="008D3055" w:rsidP="00FB65D6">
      <w:r>
        <w:t>{</w:t>
      </w:r>
    </w:p>
    <w:p w:rsidR="008D3055" w:rsidRDefault="008D3055" w:rsidP="00FB65D6">
      <w:r>
        <w:lastRenderedPageBreak/>
        <w:tab/>
        <w:t>"result": 0,</w:t>
      </w:r>
    </w:p>
    <w:p w:rsidR="008D3055" w:rsidRDefault="008D3055" w:rsidP="00FB65D6">
      <w:r>
        <w:tab/>
        <w:t>"</w:t>
      </w:r>
      <w:proofErr w:type="spellStart"/>
      <w:r>
        <w:t>errMsg</w:t>
      </w:r>
      <w:proofErr w:type="spellEnd"/>
      <w:r>
        <w:t>": null</w:t>
      </w:r>
    </w:p>
    <w:p w:rsidR="008D3055" w:rsidRDefault="008D3055" w:rsidP="00FB65D6">
      <w:r>
        <w:t>}</w:t>
      </w:r>
    </w:p>
    <w:p w:rsidR="008D3055" w:rsidRDefault="008D3055" w:rsidP="00FB65D6">
      <w:r>
        <w:t>//</w:t>
      </w:r>
      <w:r>
        <w:rPr>
          <w:rFonts w:hint="eastAsia"/>
        </w:rPr>
        <w:t>失败</w:t>
      </w:r>
    </w:p>
    <w:p w:rsidR="008D3055" w:rsidRDefault="008D3055" w:rsidP="00FB65D6">
      <w:r>
        <w:t>{</w:t>
      </w:r>
    </w:p>
    <w:p w:rsidR="008D3055" w:rsidRDefault="008D3055" w:rsidP="00FB65D6">
      <w:r>
        <w:tab/>
        <w:t>"result": 1,</w:t>
      </w:r>
    </w:p>
    <w:p w:rsidR="008D3055" w:rsidRDefault="008D3055" w:rsidP="00FB65D6">
      <w:r>
        <w:tab/>
        <w:t>"</w:t>
      </w:r>
      <w:proofErr w:type="spellStart"/>
      <w:r>
        <w:t>errMsg</w:t>
      </w:r>
      <w:proofErr w:type="spellEnd"/>
      <w:r>
        <w:t>": "</w:t>
      </w:r>
      <w:r w:rsidRPr="00FB65D6">
        <w:t>The user name or password is incorrect</w:t>
      </w:r>
      <w:r>
        <w:t>."</w:t>
      </w:r>
    </w:p>
    <w:p w:rsidR="008D3055" w:rsidRDefault="008D3055" w:rsidP="00FB65D6">
      <w:r>
        <w:t>}</w:t>
      </w:r>
    </w:p>
    <w:p w:rsidR="008D3055" w:rsidRDefault="008D3055" w:rsidP="00FB65D6"/>
    <w:p w:rsidR="008D3055" w:rsidRDefault="008D3055" w:rsidP="0074192D">
      <w:pPr>
        <w:pStyle w:val="1"/>
        <w:numPr>
          <w:ilvl w:val="0"/>
          <w:numId w:val="2"/>
        </w:numPr>
      </w:pPr>
      <w:r>
        <w:rPr>
          <w:rFonts w:hint="eastAsia"/>
        </w:rPr>
        <w:t>退出</w:t>
      </w:r>
    </w:p>
    <w:p w:rsidR="008D3055" w:rsidRDefault="008D3055" w:rsidP="0074192D">
      <w:r w:rsidRPr="00FA6CD8">
        <w:rPr>
          <w:b/>
        </w:rPr>
        <w:t>Request</w:t>
      </w:r>
      <w:r>
        <w:t xml:space="preserve">: </w:t>
      </w:r>
    </w:p>
    <w:p w:rsidR="008D3055" w:rsidRDefault="008D3055" w:rsidP="0074192D">
      <w:r>
        <w:t>POST /logout</w:t>
      </w:r>
    </w:p>
    <w:p w:rsidR="008D3055" w:rsidRDefault="008D3055" w:rsidP="0074192D"/>
    <w:p w:rsidR="008D3055" w:rsidRDefault="008D3055" w:rsidP="0074192D">
      <w:r w:rsidRPr="00FA6CD8">
        <w:rPr>
          <w:b/>
        </w:rPr>
        <w:t>Parameters</w:t>
      </w:r>
      <w:r>
        <w:t>:</w:t>
      </w:r>
    </w:p>
    <w:p w:rsidR="008D3055" w:rsidRDefault="008D3055" w:rsidP="0074192D">
      <w:r>
        <w:t>none</w:t>
      </w:r>
    </w:p>
    <w:p w:rsidR="008D3055" w:rsidRDefault="008D3055" w:rsidP="0074192D"/>
    <w:p w:rsidR="008D3055" w:rsidRDefault="008D3055" w:rsidP="0074192D">
      <w:r w:rsidRPr="00FA6CD8">
        <w:rPr>
          <w:b/>
        </w:rPr>
        <w:t>Response</w:t>
      </w:r>
      <w:r>
        <w:t>:</w:t>
      </w:r>
    </w:p>
    <w:p w:rsidR="008D3055" w:rsidRDefault="008D3055" w:rsidP="0074192D">
      <w:r>
        <w:t>//</w:t>
      </w:r>
      <w:r>
        <w:rPr>
          <w:rFonts w:hint="eastAsia"/>
        </w:rPr>
        <w:t>成功</w:t>
      </w:r>
    </w:p>
    <w:p w:rsidR="008D3055" w:rsidRDefault="008D3055" w:rsidP="0074192D">
      <w:r>
        <w:t>{</w:t>
      </w:r>
    </w:p>
    <w:p w:rsidR="008D3055" w:rsidRDefault="008D3055" w:rsidP="0074192D">
      <w:r>
        <w:tab/>
        <w:t>"result": 0,</w:t>
      </w:r>
    </w:p>
    <w:p w:rsidR="008D3055" w:rsidRDefault="008D3055" w:rsidP="0074192D">
      <w:r>
        <w:tab/>
        <w:t>"</w:t>
      </w:r>
      <w:proofErr w:type="spellStart"/>
      <w:r>
        <w:t>errMsg</w:t>
      </w:r>
      <w:proofErr w:type="spellEnd"/>
      <w:r>
        <w:t>": null</w:t>
      </w:r>
    </w:p>
    <w:p w:rsidR="008D3055" w:rsidRDefault="008D3055" w:rsidP="0074192D">
      <w:r>
        <w:t>}</w:t>
      </w:r>
    </w:p>
    <w:p w:rsidR="008D3055" w:rsidRDefault="008D3055" w:rsidP="0074192D">
      <w:r>
        <w:t>//</w:t>
      </w:r>
      <w:r>
        <w:rPr>
          <w:rFonts w:hint="eastAsia"/>
        </w:rPr>
        <w:t>失败</w:t>
      </w:r>
    </w:p>
    <w:p w:rsidR="008D3055" w:rsidRDefault="008D3055" w:rsidP="0074192D">
      <w:r>
        <w:t>{</w:t>
      </w:r>
    </w:p>
    <w:p w:rsidR="008D3055" w:rsidRDefault="008D3055" w:rsidP="0074192D">
      <w:r>
        <w:tab/>
        <w:t>"result": 1,</w:t>
      </w:r>
    </w:p>
    <w:p w:rsidR="008D3055" w:rsidRDefault="008D3055" w:rsidP="0074192D">
      <w:r>
        <w:tab/>
        <w:t>"</w:t>
      </w:r>
      <w:proofErr w:type="spellStart"/>
      <w:r>
        <w:t>errMsg</w:t>
      </w:r>
      <w:proofErr w:type="spellEnd"/>
      <w:r>
        <w:t>": ""</w:t>
      </w:r>
    </w:p>
    <w:p w:rsidR="008D3055" w:rsidRDefault="008D3055" w:rsidP="0074192D">
      <w:r>
        <w:t>}</w:t>
      </w:r>
    </w:p>
    <w:p w:rsidR="008D3055" w:rsidRDefault="008D3055" w:rsidP="00FB65D6"/>
    <w:p w:rsidR="008D3055" w:rsidRDefault="008D3055" w:rsidP="00F873B6">
      <w:pPr>
        <w:pStyle w:val="1"/>
        <w:numPr>
          <w:ilvl w:val="0"/>
          <w:numId w:val="2"/>
        </w:numPr>
      </w:pPr>
      <w:r>
        <w:rPr>
          <w:rFonts w:hint="eastAsia"/>
        </w:rPr>
        <w:t>修改账号</w:t>
      </w:r>
    </w:p>
    <w:p w:rsidR="008D3055" w:rsidRDefault="008D3055" w:rsidP="00F873B6">
      <w:r w:rsidRPr="00FA6CD8">
        <w:rPr>
          <w:b/>
        </w:rPr>
        <w:t>Request</w:t>
      </w:r>
      <w:r>
        <w:t xml:space="preserve">: </w:t>
      </w:r>
    </w:p>
    <w:p w:rsidR="008D3055" w:rsidRDefault="008D3055" w:rsidP="00F873B6">
      <w:r>
        <w:t>POST /</w:t>
      </w:r>
      <w:proofErr w:type="spellStart"/>
      <w:r>
        <w:t>modifyAccount</w:t>
      </w:r>
      <w:proofErr w:type="spellEnd"/>
    </w:p>
    <w:p w:rsidR="008D3055" w:rsidRDefault="008D3055" w:rsidP="00F873B6"/>
    <w:p w:rsidR="008D3055" w:rsidRDefault="008D3055" w:rsidP="00F873B6">
      <w:r w:rsidRPr="00FA6CD8">
        <w:rPr>
          <w:b/>
        </w:rPr>
        <w:t>Parameters</w:t>
      </w:r>
      <w:r>
        <w:t>:</w:t>
      </w:r>
    </w:p>
    <w:p w:rsidR="008D3055" w:rsidRDefault="008D3055" w:rsidP="00F873B6">
      <w:r>
        <w:t>username: admin //</w:t>
      </w:r>
      <w:r>
        <w:rPr>
          <w:rFonts w:hint="eastAsia"/>
        </w:rPr>
        <w:t>当前账号</w:t>
      </w:r>
    </w:p>
    <w:p w:rsidR="008D3055" w:rsidRDefault="008D3055" w:rsidP="00F873B6">
      <w:proofErr w:type="spellStart"/>
      <w:r>
        <w:t>newPassword</w:t>
      </w:r>
      <w:proofErr w:type="spellEnd"/>
      <w:r>
        <w:t xml:space="preserve">: </w:t>
      </w:r>
      <w:proofErr w:type="spellStart"/>
      <w:r>
        <w:t>asdf</w:t>
      </w:r>
      <w:proofErr w:type="spellEnd"/>
      <w:r>
        <w:t>*963 //</w:t>
      </w:r>
      <w:r>
        <w:rPr>
          <w:rFonts w:hint="eastAsia"/>
        </w:rPr>
        <w:t>密码</w:t>
      </w:r>
    </w:p>
    <w:p w:rsidR="008D3055" w:rsidRDefault="008D3055" w:rsidP="00F873B6"/>
    <w:p w:rsidR="008D3055" w:rsidRDefault="008D3055" w:rsidP="00F873B6">
      <w:r w:rsidRPr="00FA6CD8">
        <w:rPr>
          <w:b/>
        </w:rPr>
        <w:t>Response</w:t>
      </w:r>
      <w:r>
        <w:t>:</w:t>
      </w:r>
    </w:p>
    <w:p w:rsidR="008D3055" w:rsidRDefault="008D3055" w:rsidP="00F873B6">
      <w:r>
        <w:lastRenderedPageBreak/>
        <w:t>//</w:t>
      </w:r>
      <w:r>
        <w:rPr>
          <w:rFonts w:hint="eastAsia"/>
        </w:rPr>
        <w:t>成功</w:t>
      </w:r>
    </w:p>
    <w:p w:rsidR="008D3055" w:rsidRDefault="008D3055" w:rsidP="00F873B6">
      <w:r>
        <w:t>{</w:t>
      </w:r>
    </w:p>
    <w:p w:rsidR="008D3055" w:rsidRDefault="008D3055" w:rsidP="00F873B6">
      <w:r>
        <w:tab/>
        <w:t>"result": 0,</w:t>
      </w:r>
    </w:p>
    <w:p w:rsidR="008D3055" w:rsidRDefault="008D3055" w:rsidP="00F873B6">
      <w:r>
        <w:tab/>
        <w:t>"</w:t>
      </w:r>
      <w:proofErr w:type="spellStart"/>
      <w:r>
        <w:t>errMsg</w:t>
      </w:r>
      <w:proofErr w:type="spellEnd"/>
      <w:r>
        <w:t>": null</w:t>
      </w:r>
    </w:p>
    <w:p w:rsidR="008D3055" w:rsidRDefault="008D3055" w:rsidP="00F873B6">
      <w:r>
        <w:t>}</w:t>
      </w:r>
    </w:p>
    <w:p w:rsidR="008D3055" w:rsidRDefault="008D3055" w:rsidP="00F873B6">
      <w:r>
        <w:t>//</w:t>
      </w:r>
      <w:r>
        <w:rPr>
          <w:rFonts w:hint="eastAsia"/>
        </w:rPr>
        <w:t>失败</w:t>
      </w:r>
    </w:p>
    <w:p w:rsidR="008D3055" w:rsidRDefault="008D3055" w:rsidP="00F873B6">
      <w:r>
        <w:t>{</w:t>
      </w:r>
    </w:p>
    <w:p w:rsidR="008D3055" w:rsidRDefault="008D3055" w:rsidP="00F873B6">
      <w:r>
        <w:tab/>
        <w:t>"result": 1,</w:t>
      </w:r>
    </w:p>
    <w:p w:rsidR="008D3055" w:rsidRDefault="008D3055" w:rsidP="00F873B6">
      <w:r>
        <w:tab/>
        <w:t>"</w:t>
      </w:r>
      <w:proofErr w:type="spellStart"/>
      <w:r>
        <w:t>errMsg</w:t>
      </w:r>
      <w:proofErr w:type="spellEnd"/>
      <w:r>
        <w:t>": ""</w:t>
      </w:r>
    </w:p>
    <w:p w:rsidR="008D3055" w:rsidRDefault="008D3055" w:rsidP="00F873B6">
      <w:r>
        <w:t>}</w:t>
      </w:r>
    </w:p>
    <w:p w:rsidR="008D3055" w:rsidRPr="00FB65D6" w:rsidRDefault="008D3055" w:rsidP="00FB65D6"/>
    <w:sectPr w:rsidR="008D3055" w:rsidRPr="00FB65D6" w:rsidSect="006B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46171"/>
    <w:multiLevelType w:val="hybridMultilevel"/>
    <w:tmpl w:val="D474FBC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CAD56EC"/>
    <w:multiLevelType w:val="hybridMultilevel"/>
    <w:tmpl w:val="308A7E80"/>
    <w:lvl w:ilvl="0" w:tplc="09704E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44F30CD"/>
    <w:multiLevelType w:val="hybridMultilevel"/>
    <w:tmpl w:val="AFF6EF0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F032F83"/>
    <w:multiLevelType w:val="hybridMultilevel"/>
    <w:tmpl w:val="01EE66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7271040"/>
    <w:multiLevelType w:val="hybridMultilevel"/>
    <w:tmpl w:val="549EB5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BDA"/>
    <w:rsid w:val="00006BB0"/>
    <w:rsid w:val="000439BE"/>
    <w:rsid w:val="00062490"/>
    <w:rsid w:val="000834D4"/>
    <w:rsid w:val="00086EB0"/>
    <w:rsid w:val="000C5E1B"/>
    <w:rsid w:val="000E1C98"/>
    <w:rsid w:val="000E4DA1"/>
    <w:rsid w:val="00115D1E"/>
    <w:rsid w:val="00125E70"/>
    <w:rsid w:val="00142E66"/>
    <w:rsid w:val="00145D22"/>
    <w:rsid w:val="0016659F"/>
    <w:rsid w:val="00256BDA"/>
    <w:rsid w:val="002571C7"/>
    <w:rsid w:val="00282B62"/>
    <w:rsid w:val="002A03D1"/>
    <w:rsid w:val="002E4E98"/>
    <w:rsid w:val="00316A3A"/>
    <w:rsid w:val="00373A56"/>
    <w:rsid w:val="00412F43"/>
    <w:rsid w:val="00431D7B"/>
    <w:rsid w:val="0047291A"/>
    <w:rsid w:val="00491067"/>
    <w:rsid w:val="004A3970"/>
    <w:rsid w:val="00544881"/>
    <w:rsid w:val="005A1EB6"/>
    <w:rsid w:val="006160E7"/>
    <w:rsid w:val="006707B3"/>
    <w:rsid w:val="006B5953"/>
    <w:rsid w:val="006C3D1A"/>
    <w:rsid w:val="0074192D"/>
    <w:rsid w:val="00751886"/>
    <w:rsid w:val="00793612"/>
    <w:rsid w:val="0080732F"/>
    <w:rsid w:val="008414F8"/>
    <w:rsid w:val="00843D02"/>
    <w:rsid w:val="008547B5"/>
    <w:rsid w:val="008D3055"/>
    <w:rsid w:val="00902542"/>
    <w:rsid w:val="00907C69"/>
    <w:rsid w:val="009208E4"/>
    <w:rsid w:val="009622AF"/>
    <w:rsid w:val="009E3FD8"/>
    <w:rsid w:val="00A41FE9"/>
    <w:rsid w:val="00A742D0"/>
    <w:rsid w:val="00A82F3F"/>
    <w:rsid w:val="00A9674F"/>
    <w:rsid w:val="00AA1F18"/>
    <w:rsid w:val="00AA75D8"/>
    <w:rsid w:val="00AF6B3C"/>
    <w:rsid w:val="00B07766"/>
    <w:rsid w:val="00B128ED"/>
    <w:rsid w:val="00B35BB4"/>
    <w:rsid w:val="00B51F31"/>
    <w:rsid w:val="00BC3ACF"/>
    <w:rsid w:val="00C06486"/>
    <w:rsid w:val="00C3183C"/>
    <w:rsid w:val="00C37C81"/>
    <w:rsid w:val="00CA19E8"/>
    <w:rsid w:val="00CB5C93"/>
    <w:rsid w:val="00CD1D08"/>
    <w:rsid w:val="00D01330"/>
    <w:rsid w:val="00D84FCC"/>
    <w:rsid w:val="00DE45A6"/>
    <w:rsid w:val="00DE4EC3"/>
    <w:rsid w:val="00E00E1D"/>
    <w:rsid w:val="00E12C7B"/>
    <w:rsid w:val="00E24FA9"/>
    <w:rsid w:val="00E371C4"/>
    <w:rsid w:val="00E412AC"/>
    <w:rsid w:val="00E45101"/>
    <w:rsid w:val="00E7717F"/>
    <w:rsid w:val="00E9784A"/>
    <w:rsid w:val="00F00FB2"/>
    <w:rsid w:val="00F16BD5"/>
    <w:rsid w:val="00F35BF4"/>
    <w:rsid w:val="00F50E27"/>
    <w:rsid w:val="00F873B6"/>
    <w:rsid w:val="00FA4CCB"/>
    <w:rsid w:val="00FA6CD8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9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E9784A"/>
    <w:pPr>
      <w:keepNext/>
      <w:keepLines/>
      <w:spacing w:before="600" w:after="100" w:afterAutospacing="1" w:line="360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locked/>
    <w:rsid w:val="00FB65D6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E9784A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FB65D6"/>
    <w:rPr>
      <w:rFonts w:ascii="Cambria" w:eastAsia="宋体" w:hAnsi="Cambria" w:cs="Times New Roman"/>
      <w:b/>
      <w:sz w:val="32"/>
    </w:rPr>
  </w:style>
  <w:style w:type="paragraph" w:styleId="a3">
    <w:name w:val="Title"/>
    <w:basedOn w:val="a"/>
    <w:next w:val="a"/>
    <w:link w:val="Char"/>
    <w:uiPriority w:val="99"/>
    <w:qFormat/>
    <w:rsid w:val="00D01330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">
    <w:name w:val="标题 Char"/>
    <w:link w:val="a3"/>
    <w:uiPriority w:val="99"/>
    <w:locked/>
    <w:rsid w:val="00D01330"/>
    <w:rPr>
      <w:rFonts w:ascii="Cambria" w:eastAsia="宋体" w:hAnsi="Cambria" w:cs="Times New Roman"/>
      <w:b/>
      <w:sz w:val="32"/>
    </w:rPr>
  </w:style>
  <w:style w:type="paragraph" w:styleId="a4">
    <w:name w:val="List Paragraph"/>
    <w:basedOn w:val="a"/>
    <w:uiPriority w:val="99"/>
    <w:qFormat/>
    <w:rsid w:val="00CB5C9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rsid w:val="00E24FA9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0">
    <w:name w:val="文档结构图 Char"/>
    <w:link w:val="a5"/>
    <w:uiPriority w:val="99"/>
    <w:semiHidden/>
    <w:locked/>
    <w:rsid w:val="00B128ED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2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10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IMC-ESER REST API</dc:title>
  <dc:subject/>
  <dc:creator>三皮子</dc:creator>
  <cp:keywords/>
  <dc:description/>
  <cp:lastModifiedBy>三皮子</cp:lastModifiedBy>
  <cp:revision>23</cp:revision>
  <dcterms:created xsi:type="dcterms:W3CDTF">2015-08-15T16:50:00Z</dcterms:created>
  <dcterms:modified xsi:type="dcterms:W3CDTF">2015-09-15T14:55:00Z</dcterms:modified>
</cp:coreProperties>
</file>